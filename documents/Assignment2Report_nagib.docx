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DB520" w14:textId="77777777" w:rsidR="00B73473" w:rsidRDefault="00B73473" w:rsidP="00B73473">
      <w:pPr>
        <w:pStyle w:val="AMIATitle"/>
      </w:pPr>
      <w:r>
        <w:t>Assignment 2 - Group: (write your group number)</w:t>
      </w:r>
    </w:p>
    <w:p w14:paraId="7CCA59B9" w14:textId="77777777" w:rsidR="00B73473" w:rsidRPr="00B73473" w:rsidRDefault="00B73473" w:rsidP="00B73473">
      <w:pPr>
        <w:pStyle w:val="AMIAAffiliations"/>
      </w:pPr>
      <w:r>
        <w:t>Tutors: (list all your tutors)</w:t>
      </w:r>
    </w:p>
    <w:p w14:paraId="79E10AE2" w14:textId="77777777" w:rsidR="000876BD" w:rsidRDefault="00B73473" w:rsidP="008C7CEC">
      <w:pPr>
        <w:pStyle w:val="AMIAAuthors"/>
        <w:sectPr w:rsidR="000876BD" w:rsidSect="001D5D81">
          <w:footerReference w:type="even" r:id="rId7"/>
          <w:footerReference w:type="default" r:id="rId8"/>
          <w:type w:val="continuous"/>
          <w:pgSz w:w="12240" w:h="15840" w:code="1"/>
          <w:pgMar w:top="1440" w:right="1440" w:bottom="1440" w:left="1440" w:header="720" w:footer="720" w:gutter="0"/>
          <w:cols w:space="720"/>
        </w:sectPr>
      </w:pPr>
      <w:r>
        <w:t xml:space="preserve">Group members: </w:t>
      </w:r>
      <w:r w:rsidR="000876BD">
        <w:t>Firstname</w:t>
      </w:r>
      <w:r w:rsidR="008C7CEC">
        <w:t>1</w:t>
      </w:r>
      <w:r w:rsidR="000876BD">
        <w:t xml:space="preserve"> </w:t>
      </w:r>
      <w:r w:rsidR="008C7CEC">
        <w:t>Lastname1 (unikey1), Firstname2 Lastname2 (unikey2), Firstname3 Lastname3 (unikey3)</w:t>
      </w:r>
    </w:p>
    <w:p w14:paraId="496B89E5" w14:textId="77777777" w:rsidR="008C7CEC" w:rsidRDefault="008C7CEC" w:rsidP="00940944">
      <w:pPr>
        <w:pStyle w:val="AMIAAbstractHeading"/>
      </w:pPr>
    </w:p>
    <w:p w14:paraId="3D95F188" w14:textId="77777777" w:rsidR="008C7CEC" w:rsidRDefault="008C7CEC" w:rsidP="00940944">
      <w:pPr>
        <w:pStyle w:val="AMIAAbstractHeading"/>
      </w:pPr>
    </w:p>
    <w:p w14:paraId="3C5FB1FE" w14:textId="77777777" w:rsidR="00781CE1" w:rsidRPr="00A127F9" w:rsidRDefault="000876BD" w:rsidP="00940944">
      <w:pPr>
        <w:pStyle w:val="AMIAAbstractHeading"/>
        <w:rPr>
          <w:sz w:val="28"/>
        </w:rPr>
      </w:pPr>
      <w:r w:rsidRPr="00A127F9">
        <w:rPr>
          <w:sz w:val="28"/>
        </w:rPr>
        <w:t>Abstract</w:t>
      </w:r>
    </w:p>
    <w:p w14:paraId="3E3C30F8" w14:textId="07F7D572" w:rsidR="00781CE1" w:rsidRPr="00AD1A7F" w:rsidRDefault="00924B71" w:rsidP="00940944">
      <w:pPr>
        <w:pStyle w:val="AMIAAbstract"/>
      </w:pPr>
      <w:r w:rsidRPr="00AD1A7F">
        <w:t>A</w:t>
      </w:r>
      <w:r w:rsidR="000876BD" w:rsidRPr="00AD1A7F">
        <w:t>bstract text goes here, justified and in italics.  The abstract would normally be one paragraph long</w:t>
      </w:r>
      <w:r w:rsidR="00AD1A7F">
        <w:t>.</w:t>
      </w:r>
    </w:p>
    <w:p w14:paraId="262F6FD0" w14:textId="77777777" w:rsidR="008C7CEC" w:rsidRPr="00AD1A7F" w:rsidRDefault="008C7CEC" w:rsidP="00940944">
      <w:pPr>
        <w:pStyle w:val="AMIAHeading"/>
      </w:pPr>
    </w:p>
    <w:p w14:paraId="21344B01" w14:textId="77777777" w:rsidR="00A127F9" w:rsidRDefault="00A127F9">
      <w:pPr>
        <w:rPr>
          <w:b/>
          <w:sz w:val="28"/>
        </w:rPr>
      </w:pPr>
      <w:r>
        <w:rPr>
          <w:sz w:val="28"/>
        </w:rPr>
        <w:br w:type="page"/>
      </w:r>
    </w:p>
    <w:p w14:paraId="04E1509D" w14:textId="20EC3830" w:rsidR="00781CE1" w:rsidRPr="00A127F9" w:rsidRDefault="000876BD" w:rsidP="00940944">
      <w:pPr>
        <w:pStyle w:val="AMIAHeading"/>
        <w:rPr>
          <w:sz w:val="28"/>
        </w:rPr>
      </w:pPr>
      <w:r w:rsidRPr="00A127F9">
        <w:rPr>
          <w:sz w:val="28"/>
        </w:rPr>
        <w:lastRenderedPageBreak/>
        <w:t>Introduction</w:t>
      </w:r>
    </w:p>
    <w:p w14:paraId="52DE468A" w14:textId="3F43987B" w:rsidR="005E0F74" w:rsidRDefault="000876BD" w:rsidP="00940944">
      <w:pPr>
        <w:pStyle w:val="AMIABodyText"/>
      </w:pPr>
      <w:r w:rsidRPr="00AD1A7F">
        <w:t xml:space="preserve">This template should be used as a starting point </w:t>
      </w:r>
      <w:r w:rsidR="008C7CEC" w:rsidRPr="00AD1A7F">
        <w:t>for your report</w:t>
      </w:r>
      <w:r w:rsidRPr="00AD1A7F">
        <w:t xml:space="preserve">.  </w:t>
      </w:r>
    </w:p>
    <w:p w14:paraId="1F3D83D2" w14:textId="15F6E0AA" w:rsidR="007056F2" w:rsidRDefault="007056F2" w:rsidP="00940944">
      <w:pPr>
        <w:pStyle w:val="AMIABodyText"/>
      </w:pPr>
    </w:p>
    <w:p w14:paraId="791CE60B" w14:textId="77777777" w:rsidR="00A127F9" w:rsidRDefault="00A127F9">
      <w:pPr>
        <w:rPr>
          <w:b/>
          <w:sz w:val="28"/>
        </w:rPr>
      </w:pPr>
      <w:r>
        <w:rPr>
          <w:sz w:val="28"/>
        </w:rPr>
        <w:br w:type="page"/>
      </w:r>
    </w:p>
    <w:p w14:paraId="3B159746" w14:textId="6E2E165D" w:rsidR="007056F2" w:rsidRPr="00A127F9" w:rsidRDefault="007056F2" w:rsidP="007056F2">
      <w:pPr>
        <w:pStyle w:val="AMIAHeading"/>
        <w:rPr>
          <w:sz w:val="28"/>
        </w:rPr>
      </w:pPr>
      <w:r w:rsidRPr="00A127F9">
        <w:rPr>
          <w:sz w:val="28"/>
        </w:rPr>
        <w:lastRenderedPageBreak/>
        <w:t xml:space="preserve">Previous Work </w:t>
      </w:r>
    </w:p>
    <w:p w14:paraId="3042E55A" w14:textId="768D34AE" w:rsidR="007056F2" w:rsidRDefault="007056F2" w:rsidP="00940944">
      <w:pPr>
        <w:pStyle w:val="AMIABodyText"/>
      </w:pPr>
    </w:p>
    <w:p w14:paraId="20DD390E" w14:textId="77777777" w:rsidR="00A127F9" w:rsidRDefault="00A127F9">
      <w:pPr>
        <w:rPr>
          <w:b/>
          <w:sz w:val="28"/>
        </w:rPr>
      </w:pPr>
      <w:r>
        <w:rPr>
          <w:b/>
          <w:sz w:val="28"/>
        </w:rPr>
        <w:br w:type="page"/>
      </w:r>
    </w:p>
    <w:p w14:paraId="222AE92E" w14:textId="14418C01" w:rsidR="007056F2" w:rsidRDefault="007056F2" w:rsidP="00940944">
      <w:pPr>
        <w:pStyle w:val="AMIABodyText"/>
        <w:rPr>
          <w:b/>
          <w:sz w:val="28"/>
        </w:rPr>
      </w:pPr>
      <w:r w:rsidRPr="00A127F9">
        <w:rPr>
          <w:b/>
          <w:sz w:val="28"/>
        </w:rPr>
        <w:lastRenderedPageBreak/>
        <w:t xml:space="preserve">Methods Used </w:t>
      </w:r>
    </w:p>
    <w:p w14:paraId="1FBD2215" w14:textId="77777777" w:rsidR="00D013A9" w:rsidRDefault="00837621" w:rsidP="00573CFD">
      <w:pPr>
        <w:pStyle w:val="AMIABodyText"/>
      </w:pPr>
      <w:r>
        <w:t xml:space="preserve">Image Classifications are complex tasks that require extraction of features and key attributes from images before they can be pumped into a model for classification. Often times, these feature extraction processes impose a massive challenge as images come in all manners of sizes (dimensions), lighting conditions, </w:t>
      </w:r>
      <w:r w:rsidR="00D013A9">
        <w:t xml:space="preserve">intensities of pixels, </w:t>
      </w:r>
      <w:r>
        <w:t xml:space="preserve">angles, scale etc. This makes it difficult for a computer to understand the key features before a classification can be carried out. </w:t>
      </w:r>
    </w:p>
    <w:p w14:paraId="739B4AB0" w14:textId="62A99B71" w:rsidR="00837621" w:rsidRDefault="00837621" w:rsidP="00573CFD">
      <w:pPr>
        <w:pStyle w:val="AMIABodyText"/>
      </w:pPr>
      <w:r>
        <w:t xml:space="preserve">Although in humans understanding &amp; processing images comes as a second nature, the in the field of computer vision the computer simply gets a large array of numbers to process. The figure below depicts a clear picture of this challenge. </w:t>
      </w:r>
    </w:p>
    <w:p w14:paraId="46D64905" w14:textId="604903C8" w:rsidR="00837621" w:rsidRDefault="00837621" w:rsidP="00837621">
      <w:pPr>
        <w:jc w:val="center"/>
      </w:pPr>
      <w:r>
        <w:fldChar w:fldCharType="begin"/>
      </w:r>
      <w:r>
        <w:instrText xml:space="preserve"> INCLUDEPICTURE "https://adeshpande3.github.io/assets/Corgi3.png" \* MERGEFORMATINET </w:instrText>
      </w:r>
      <w:r>
        <w:fldChar w:fldCharType="separate"/>
      </w:r>
      <w:r>
        <w:rPr>
          <w:noProof/>
        </w:rPr>
        <w:drawing>
          <wp:inline distT="0" distB="0" distL="0" distR="0" wp14:anchorId="4DA4D042" wp14:editId="230E74BF">
            <wp:extent cx="4051004" cy="1412225"/>
            <wp:effectExtent l="0" t="0" r="635" b="0"/>
            <wp:docPr id="5" name="Picture 5" descr="https://adeshpande3.github.io/assets/Corg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adeshpande3.github.io/assets/Corg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5700" cy="1424320"/>
                    </a:xfrm>
                    <a:prstGeom prst="rect">
                      <a:avLst/>
                    </a:prstGeom>
                    <a:noFill/>
                    <a:ln>
                      <a:noFill/>
                    </a:ln>
                  </pic:spPr>
                </pic:pic>
              </a:graphicData>
            </a:graphic>
          </wp:inline>
        </w:drawing>
      </w:r>
      <w:r>
        <w:fldChar w:fldCharType="end"/>
      </w:r>
    </w:p>
    <w:p w14:paraId="6C23000C" w14:textId="25B27209" w:rsidR="00837621" w:rsidRDefault="00837621" w:rsidP="00837621">
      <w:pPr>
        <w:jc w:val="center"/>
      </w:pPr>
      <w:r>
        <w:t xml:space="preserve">Figure 1: </w:t>
      </w:r>
      <w:r w:rsidR="00D013A9">
        <w:t>Computer vision vs our vision (</w:t>
      </w:r>
      <w:hyperlink r:id="rId10" w:history="1">
        <w:r w:rsidR="00D013A9" w:rsidRPr="009414C7">
          <w:rPr>
            <w:rStyle w:val="Hyperlink"/>
          </w:rPr>
          <w:t>https://adeshpande3.github.io/adeshpande3.github.io/A-Beginner's-Guide-To-Understanding-Convolutional-Neural-Networks/</w:t>
        </w:r>
      </w:hyperlink>
      <w:r w:rsidR="00D013A9">
        <w:t xml:space="preserve">) </w:t>
      </w:r>
    </w:p>
    <w:p w14:paraId="4B5413D7" w14:textId="53FDAC85" w:rsidR="00837621" w:rsidRDefault="00D013A9" w:rsidP="00573CFD">
      <w:pPr>
        <w:pStyle w:val="AMIABodyText"/>
      </w:pPr>
      <w:r>
        <w:br/>
        <w:t xml:space="preserve">Our chosen dataset (Cifar10) is such a problem where we have thousands of 32x32 images containing 10 distinct classes of objects. We have opted to approach this classification task from a chronological technology/technique/method in the field of computer vision. </w:t>
      </w:r>
    </w:p>
    <w:p w14:paraId="45D0583C" w14:textId="4D050DB2" w:rsidR="00D013A9" w:rsidRDefault="00D013A9" w:rsidP="00573CFD">
      <w:pPr>
        <w:pStyle w:val="AMIABodyText"/>
      </w:pPr>
      <w:r>
        <w:t>Below is a list of methods that we have attempted in chronological order</w:t>
      </w:r>
    </w:p>
    <w:p w14:paraId="356A7952" w14:textId="24D7AF7A" w:rsidR="00D013A9" w:rsidRPr="003076C3" w:rsidRDefault="00D013A9" w:rsidP="00D013A9">
      <w:pPr>
        <w:pStyle w:val="AMIABodyText"/>
        <w:numPr>
          <w:ilvl w:val="0"/>
          <w:numId w:val="4"/>
        </w:numPr>
        <w:rPr>
          <w:b/>
        </w:rPr>
      </w:pPr>
      <w:r w:rsidRPr="003076C3">
        <w:rPr>
          <w:b/>
        </w:rPr>
        <w:t>Sift/Daisy Feature Extraction Followed by Classification</w:t>
      </w:r>
    </w:p>
    <w:p w14:paraId="0173AA13" w14:textId="2A3368DE" w:rsidR="00D013A9" w:rsidRDefault="00D013A9" w:rsidP="00D013A9">
      <w:pPr>
        <w:pStyle w:val="AMIABodyText"/>
        <w:ind w:left="720"/>
      </w:pPr>
      <w:r>
        <w:t xml:space="preserve">Before the advent of more modern techniques such as convolutional neural networks </w:t>
      </w:r>
      <w:r>
        <w:t xml:space="preserve">the field </w:t>
      </w:r>
      <w:r w:rsidR="003D4DBF">
        <w:t xml:space="preserve">of computer vision </w:t>
      </w:r>
      <w:r>
        <w:t>utilized several scale invariant algorithms (Sift, Surf) to carry out</w:t>
      </w:r>
      <w:r>
        <w:t xml:space="preserve"> manual feature curation/extraction before pumping the said features into a classification algorithm. Although a lot of algorithms have been developed to extract features this is still a manual, unreliable, and inconstant methodology that hardly yielded good performance.</w:t>
      </w:r>
    </w:p>
    <w:p w14:paraId="3247FE56" w14:textId="3A32E3CA" w:rsidR="00573CFD" w:rsidRPr="003076C3" w:rsidRDefault="00C2633A" w:rsidP="00573CFD">
      <w:pPr>
        <w:pStyle w:val="AMIABodyText"/>
        <w:numPr>
          <w:ilvl w:val="0"/>
          <w:numId w:val="4"/>
        </w:numPr>
        <w:rPr>
          <w:b/>
        </w:rPr>
      </w:pPr>
      <w:r w:rsidRPr="003076C3">
        <w:rPr>
          <w:b/>
        </w:rPr>
        <w:t>Convolutional Neural Network (CNN)</w:t>
      </w:r>
    </w:p>
    <w:p w14:paraId="71C52C73" w14:textId="547B6A8C" w:rsidR="00DD1AE7" w:rsidRDefault="005225B0" w:rsidP="00DD1AE7">
      <w:pPr>
        <w:pStyle w:val="AMIABodyText"/>
        <w:ind w:left="720"/>
      </w:pPr>
      <w:r>
        <w:t xml:space="preserve">A more modern approach in the field of computer vision where we utilize an artificial neural network alongside a technique/methodology of convolutions to understand features and predict the image classes after passing it through a </w:t>
      </w:r>
      <w:r w:rsidR="00886704">
        <w:t>multi-layer</w:t>
      </w:r>
      <w:r>
        <w:t xml:space="preserve"> neural network. This method yields a high degree of accuracy and able to understand more complex distributions of the data.</w:t>
      </w:r>
    </w:p>
    <w:p w14:paraId="1DB34D2F" w14:textId="3706CFD6" w:rsidR="00944EDE" w:rsidRPr="00944EDE" w:rsidRDefault="00944EDE" w:rsidP="00944EDE">
      <w:pPr>
        <w:pStyle w:val="AMIABodyText"/>
        <w:numPr>
          <w:ilvl w:val="0"/>
          <w:numId w:val="4"/>
        </w:numPr>
        <w:rPr>
          <w:b/>
        </w:rPr>
      </w:pPr>
      <w:r w:rsidRPr="00944EDE">
        <w:rPr>
          <w:b/>
        </w:rPr>
        <w:t>Recurrent Neural Network (RNN – LSTM &amp; GRU)</w:t>
      </w:r>
    </w:p>
    <w:p w14:paraId="63CE4880" w14:textId="3493E917" w:rsidR="00573CFD" w:rsidRPr="003076C3" w:rsidRDefault="00573CFD" w:rsidP="00573CFD">
      <w:pPr>
        <w:pStyle w:val="AMIABodyText"/>
        <w:numPr>
          <w:ilvl w:val="0"/>
          <w:numId w:val="4"/>
        </w:numPr>
        <w:rPr>
          <w:b/>
        </w:rPr>
      </w:pPr>
      <w:r w:rsidRPr="00573CFD">
        <w:rPr>
          <w:b/>
          <w:lang w:val="en-US"/>
        </w:rPr>
        <w:t>R</w:t>
      </w:r>
      <w:r w:rsidR="00C2633A" w:rsidRPr="003076C3">
        <w:rPr>
          <w:b/>
        </w:rPr>
        <w:t>esidual Neural Network (</w:t>
      </w:r>
      <w:proofErr w:type="spellStart"/>
      <w:r w:rsidR="00C2633A" w:rsidRPr="003076C3">
        <w:rPr>
          <w:b/>
        </w:rPr>
        <w:t>ResNet</w:t>
      </w:r>
      <w:proofErr w:type="spellEnd"/>
      <w:r w:rsidR="00C2633A" w:rsidRPr="003076C3">
        <w:rPr>
          <w:b/>
        </w:rPr>
        <w:t>)</w:t>
      </w:r>
    </w:p>
    <w:p w14:paraId="4AA9ABCF" w14:textId="5BC762B1" w:rsidR="00573CFD" w:rsidRDefault="00825EA9" w:rsidP="003076C3">
      <w:pPr>
        <w:pStyle w:val="AMIABodyText"/>
        <w:ind w:left="720"/>
      </w:pPr>
      <w:r>
        <w:t xml:space="preserve">Another variation of a multi-layer neural network that still utilizes convolutions in the heart but with a slight twist called “short-cuts” that addresses the vanishing gradient problem in a deep neural network and thereby allows build and construction of deeper networks. </w:t>
      </w:r>
      <w:proofErr w:type="spellStart"/>
      <w:r>
        <w:lastRenderedPageBreak/>
        <w:t>ResNets</w:t>
      </w:r>
      <w:proofErr w:type="spellEnd"/>
      <w:r>
        <w:t xml:space="preserve"> are able to understand even more complex features simply via the convent of a deeper network and ability to train deeper for longer. </w:t>
      </w:r>
    </w:p>
    <w:p w14:paraId="734E8DAE" w14:textId="2344D316" w:rsidR="00542112" w:rsidRDefault="00E94D83" w:rsidP="00542112">
      <w:pPr>
        <w:pStyle w:val="AMIABodyText"/>
        <w:rPr>
          <w:b/>
        </w:rPr>
      </w:pPr>
      <w:r>
        <w:rPr>
          <w:b/>
        </w:rPr>
        <w:t>Background on SIFT</w:t>
      </w:r>
      <w:r w:rsidR="00542112">
        <w:rPr>
          <w:b/>
        </w:rPr>
        <w:t xml:space="preserve"> </w:t>
      </w:r>
      <w:r w:rsidR="00FE1EA6">
        <w:rPr>
          <w:b/>
        </w:rPr>
        <w:t xml:space="preserve">(Scale Invariant Feature Transformation) </w:t>
      </w:r>
    </w:p>
    <w:p w14:paraId="6C4E7DFF" w14:textId="382BC0DE" w:rsidR="000A5A81" w:rsidRDefault="00E94D83" w:rsidP="000A5A81">
      <w:pPr>
        <w:pStyle w:val="AMIABodyText"/>
      </w:pPr>
      <w:r>
        <w:t>There are several techniques to extract features from images such has Histogram of Gradients (</w:t>
      </w:r>
      <w:proofErr w:type="spellStart"/>
      <w:r>
        <w:t>HoG</w:t>
      </w:r>
      <w:proofErr w:type="spellEnd"/>
      <w:r>
        <w:t xml:space="preserve">), Binarizing and blurring, corner detection (Corner </w:t>
      </w:r>
      <w:r w:rsidR="000A5A81">
        <w:t>Harris</w:t>
      </w:r>
      <w:r>
        <w:t xml:space="preserve"> and corner peak) but by far the most widely used method is SIFT keypoint detector. </w:t>
      </w:r>
    </w:p>
    <w:p w14:paraId="13EAA8D8" w14:textId="6186DC21" w:rsidR="000A5A81" w:rsidRDefault="00FE1EA6" w:rsidP="000A5A81">
      <w:pPr>
        <w:pStyle w:val="AMIABodyText"/>
      </w:pPr>
      <w:r>
        <w:t xml:space="preserve">Sift is effective due to the fact that it is able to detect/match features between images even if the scale, orientation, viewpoint, and illumination are different between images. </w:t>
      </w:r>
      <w:r w:rsidR="000A5A81">
        <w:t xml:space="preserve">The SIFT algorithm takes a grayscale image and generates interest points (keypoints) from the image where the local gradient orientation histograms of the image intensities are collected and statistically summarized to produce a keypoint descriptor of the local image structure (Prof. Tony </w:t>
      </w:r>
      <w:proofErr w:type="spellStart"/>
      <w:r w:rsidR="000A5A81">
        <w:t>Lindeberg</w:t>
      </w:r>
      <w:proofErr w:type="spellEnd"/>
      <w:r w:rsidR="000A5A81">
        <w:t xml:space="preserve">, 2012, </w:t>
      </w:r>
      <w:proofErr w:type="spellStart"/>
      <w:r w:rsidR="000A5A81">
        <w:t>Scholarpedia</w:t>
      </w:r>
      <w:proofErr w:type="spellEnd"/>
      <w:r w:rsidR="000A5A81">
        <w:t>, 7-5</w:t>
      </w:r>
      <w:r w:rsidR="000A5A81" w:rsidRPr="000A5A81">
        <w:t>:10491</w:t>
      </w:r>
      <w:r w:rsidR="000A5A81">
        <w:t xml:space="preserve">). Typically, these statistics are gathered from a surrounding neighborhood of each keypoint. </w:t>
      </w:r>
    </w:p>
    <w:p w14:paraId="421969E4" w14:textId="61522561" w:rsidR="00542112" w:rsidRPr="00E94D83" w:rsidRDefault="000A5A81" w:rsidP="000A5A81">
      <w:pPr>
        <w:pStyle w:val="AMIABodyText"/>
      </w:pPr>
      <w:r>
        <w:t xml:space="preserve">We have opted to utilize a variation of SIFT (since it is a proprietary algorithm) called “Daisy feature extractor” which is available in the </w:t>
      </w:r>
      <w:proofErr w:type="spellStart"/>
      <w:r>
        <w:t>scikit</w:t>
      </w:r>
      <w:proofErr w:type="spellEnd"/>
      <w:r>
        <w:t xml:space="preserve"> image library. Once these descriptors from each image captured they can be utilized for image classification tasks as well as image matching. </w:t>
      </w:r>
    </w:p>
    <w:p w14:paraId="75952B22" w14:textId="12A01B52" w:rsidR="00542112" w:rsidRDefault="00542112" w:rsidP="00542112">
      <w:pPr>
        <w:pStyle w:val="AMIABodyText"/>
        <w:rPr>
          <w:b/>
        </w:rPr>
      </w:pPr>
      <w:r w:rsidRPr="00542112">
        <w:rPr>
          <w:b/>
        </w:rPr>
        <w:t>Background on Multi-Layer Neural Network</w:t>
      </w:r>
    </w:p>
    <w:p w14:paraId="38AD1871" w14:textId="77777777" w:rsidR="00F12916" w:rsidRDefault="00F12916" w:rsidP="00F12916">
      <w:pPr>
        <w:pStyle w:val="AMIABodyText"/>
      </w:pPr>
      <w:r>
        <w:t xml:space="preserve">The key advantage of a multi-layer neural net is that is able to predict and model on any distribution of data and able to create non-linear decision boundaries. The figure below depicts a simple artificial neural net and also a multilayer neural net. </w:t>
      </w:r>
    </w:p>
    <w:p w14:paraId="638F7739" w14:textId="77777777" w:rsidR="00F12916" w:rsidRDefault="00F12916" w:rsidP="00636242">
      <w:pPr>
        <w:jc w:val="center"/>
      </w:pPr>
      <w:r>
        <w:fldChar w:fldCharType="begin"/>
      </w:r>
      <w:r>
        <w:instrText xml:space="preserve"> INCLUDEPICTURE "http://ufldl.stanford.edu/tutorial/images/SingleNeuron.png" \* MERGEFORMATINET </w:instrText>
      </w:r>
      <w:r>
        <w:fldChar w:fldCharType="separate"/>
      </w:r>
      <w:r>
        <w:rPr>
          <w:noProof/>
        </w:rPr>
        <w:drawing>
          <wp:inline distT="0" distB="0" distL="0" distR="0" wp14:anchorId="3CCBBE3D" wp14:editId="58E6DADC">
            <wp:extent cx="2339163" cy="1152838"/>
            <wp:effectExtent l="0" t="0" r="0" b="3175"/>
            <wp:docPr id="4" name="Picture 4" descr="http://ufldl.stanford.edu/tutorial/images/Single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fldl.stanford.edu/tutorial/images/SingleNeur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6345" cy="1176091"/>
                    </a:xfrm>
                    <a:prstGeom prst="rect">
                      <a:avLst/>
                    </a:prstGeom>
                    <a:noFill/>
                    <a:ln>
                      <a:noFill/>
                    </a:ln>
                  </pic:spPr>
                </pic:pic>
              </a:graphicData>
            </a:graphic>
          </wp:inline>
        </w:drawing>
      </w:r>
      <w:r>
        <w:fldChar w:fldCharType="end"/>
      </w:r>
      <w:r>
        <w:fldChar w:fldCharType="begin"/>
      </w:r>
      <w:r>
        <w:instrText xml:space="preserve"> INCLUDEPICTURE "http://ufldl.stanford.edu/tutorial/images/Network3322.png" \* MERGEFORMATINET </w:instrText>
      </w:r>
      <w:r>
        <w:fldChar w:fldCharType="separate"/>
      </w:r>
      <w:r>
        <w:rPr>
          <w:noProof/>
        </w:rPr>
        <w:drawing>
          <wp:inline distT="0" distB="0" distL="0" distR="0" wp14:anchorId="20B6F1C2" wp14:editId="746F9BE2">
            <wp:extent cx="2434855" cy="1336049"/>
            <wp:effectExtent l="0" t="0" r="3810" b="0"/>
            <wp:docPr id="3" name="Picture 3" descr="http://ufldl.stanford.edu/tutorial/images/Network3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fldl.stanford.edu/tutorial/images/Network33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0162" cy="1349935"/>
                    </a:xfrm>
                    <a:prstGeom prst="rect">
                      <a:avLst/>
                    </a:prstGeom>
                    <a:noFill/>
                    <a:ln>
                      <a:noFill/>
                    </a:ln>
                  </pic:spPr>
                </pic:pic>
              </a:graphicData>
            </a:graphic>
          </wp:inline>
        </w:drawing>
      </w:r>
      <w:r>
        <w:fldChar w:fldCharType="end"/>
      </w:r>
    </w:p>
    <w:p w14:paraId="11DDAD30" w14:textId="77777777" w:rsidR="00F12916" w:rsidRDefault="00F12916" w:rsidP="00F12916">
      <w:r>
        <w:t xml:space="preserve"> </w:t>
      </w:r>
    </w:p>
    <w:p w14:paraId="0049B800" w14:textId="6E0A89E4" w:rsidR="00F12916" w:rsidRDefault="003B3D42" w:rsidP="00F12916">
      <w:pPr>
        <w:pStyle w:val="AMIABodyText"/>
      </w:pPr>
      <w:r>
        <w:t>Figure 2</w:t>
      </w:r>
      <w:r w:rsidR="00F12916">
        <w:t xml:space="preserve">: Stanford University depiction of a generic feedforward multi-layer neural network. </w:t>
      </w:r>
    </w:p>
    <w:p w14:paraId="613661C7" w14:textId="43461727" w:rsidR="007350E8" w:rsidRDefault="00F12916" w:rsidP="00F12916">
      <w:pPr>
        <w:pStyle w:val="AMIABodyText"/>
      </w:pPr>
      <w:r>
        <w:br/>
        <w:t xml:space="preserve">The key concepts of a neural nets are the inputs, neurons, the weights and bias terms, the output/activation function, and the optimization function (gradient descent/backpropagation). </w:t>
      </w:r>
      <w:r w:rsidR="00262AE3">
        <w:t>Each circle</w:t>
      </w:r>
      <w:r w:rsidR="00911DA1">
        <w:t xml:space="preserve"> depicted in the image above is a single neuron or a computation unit which takes in the input (x1, x2, x3, and the bias unit) and outputs some new x via an activation function. The output from one neuron is then passed onto (feed forward) to the next layer of neurons which in turn carries out a similar exercise of applying an activation function. </w:t>
      </w:r>
      <w:r w:rsidR="00983345">
        <w:t xml:space="preserve">Often layers are fully connected to each other and these layers are called dense layers. </w:t>
      </w:r>
    </w:p>
    <w:p w14:paraId="272475E6" w14:textId="7A496937" w:rsidR="00F12916" w:rsidRDefault="00911DA1" w:rsidP="00F12916">
      <w:pPr>
        <w:pStyle w:val="AMIABodyText"/>
      </w:pPr>
      <w:r>
        <w:t>There are several activation functions that are in practice but for our exercise we have opted to utilize a Rectified Linear Function (</w:t>
      </w:r>
      <w:proofErr w:type="spellStart"/>
      <w:r>
        <w:t>ReLU</w:t>
      </w:r>
      <w:proofErr w:type="spellEnd"/>
      <w:r>
        <w:t>)</w:t>
      </w:r>
      <w:r w:rsidR="009A38D2">
        <w:t xml:space="preserve"> in all our cases</w:t>
      </w:r>
      <w:r>
        <w:t xml:space="preserve">. Recent research suggests that </w:t>
      </w:r>
      <w:proofErr w:type="spellStart"/>
      <w:r>
        <w:t>ReLU</w:t>
      </w:r>
      <w:proofErr w:type="spellEnd"/>
      <w:r>
        <w:t xml:space="preserve"> activations perform better in deep neural networks wh</w:t>
      </w:r>
      <w:r w:rsidR="009A38D2">
        <w:t>en compared to</w:t>
      </w:r>
      <w:r>
        <w:t xml:space="preserve"> its counterparts (UFLDF Tutorial on multilayer neural network – Stanford University)</w:t>
      </w:r>
      <w:r w:rsidR="00B91ECA">
        <w:t xml:space="preserve">. </w:t>
      </w:r>
      <w:r w:rsidR="00B91ECA" w:rsidRPr="00B91ECA">
        <w:t xml:space="preserve">The formula that runs through each </w:t>
      </w:r>
      <w:r w:rsidR="00B91ECA" w:rsidRPr="00B91ECA">
        <w:lastRenderedPageBreak/>
        <w:t>of the neurons in our case can be summarized below (where n is the number of x inputs and f is the activation function) -</w:t>
      </w:r>
    </w:p>
    <w:p w14:paraId="21F10859" w14:textId="6E82961F" w:rsidR="00F12916" w:rsidRDefault="00B91ECA" w:rsidP="00B91ECA">
      <w:pPr>
        <w:pStyle w:val="AMIABodyText"/>
        <w:jc w:val="center"/>
        <w:rPr>
          <w:b/>
        </w:rPr>
      </w:pPr>
      <w:r w:rsidRPr="00B91ECA">
        <w:rPr>
          <w:b/>
        </w:rPr>
        <w:drawing>
          <wp:inline distT="0" distB="0" distL="0" distR="0" wp14:anchorId="4FD35BE5" wp14:editId="36F19F8C">
            <wp:extent cx="2062716" cy="6717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0452" cy="687312"/>
                    </a:xfrm>
                    <a:prstGeom prst="rect">
                      <a:avLst/>
                    </a:prstGeom>
                  </pic:spPr>
                </pic:pic>
              </a:graphicData>
            </a:graphic>
          </wp:inline>
        </w:drawing>
      </w:r>
    </w:p>
    <w:p w14:paraId="73C15CD9" w14:textId="02C309B4" w:rsidR="00C74DB0" w:rsidRDefault="00C74DB0" w:rsidP="00C74DB0">
      <w:pPr>
        <w:pStyle w:val="AMIABodyText"/>
      </w:pPr>
      <w:r>
        <w:t>Optimizations in a neural network is carried out with gradient descent ho</w:t>
      </w:r>
      <w:r w:rsidR="0062661D">
        <w:t>wever, there are several layers within a deep neural network therefore we</w:t>
      </w:r>
      <w:r>
        <w:t xml:space="preserve"> utilized </w:t>
      </w:r>
      <w:r w:rsidR="00C671E2">
        <w:t>backpropagation to optimize the weights within the network. Backpropagation simply put, allows the easy calculation of the partial derivatives</w:t>
      </w:r>
      <w:r w:rsidR="00902148">
        <w:t xml:space="preserve"> of the cost functions for each</w:t>
      </w:r>
      <w:r w:rsidR="0030146A">
        <w:t xml:space="preserve"> layer. </w:t>
      </w:r>
      <w:r w:rsidR="00C671E2">
        <w:t>The chain rule allows easy calculation of the derivat</w:t>
      </w:r>
      <w:r w:rsidR="0062661D">
        <w:t>ive of the overall cost function (</w:t>
      </w:r>
      <w:r w:rsidR="0062661D">
        <w:t>(UFLDF Tutorial on multilayer neural network – Stanford University)</w:t>
      </w:r>
      <w:r w:rsidR="0062661D">
        <w:t xml:space="preserve">. The formula of the overall cost function for the network is outlined below. </w:t>
      </w:r>
    </w:p>
    <w:p w14:paraId="647A08B6" w14:textId="7AF421D6" w:rsidR="00F12916" w:rsidRPr="001D232B" w:rsidRDefault="0062661D" w:rsidP="001D232B">
      <w:pPr>
        <w:pStyle w:val="AMIABodyText"/>
        <w:jc w:val="center"/>
      </w:pPr>
      <w:r w:rsidRPr="0062661D">
        <w:drawing>
          <wp:inline distT="0" distB="0" distL="0" distR="0" wp14:anchorId="6FC880DA" wp14:editId="26337499">
            <wp:extent cx="2847975" cy="106446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5455" cy="1078475"/>
                    </a:xfrm>
                    <a:prstGeom prst="rect">
                      <a:avLst/>
                    </a:prstGeom>
                  </pic:spPr>
                </pic:pic>
              </a:graphicData>
            </a:graphic>
          </wp:inline>
        </w:drawing>
      </w:r>
    </w:p>
    <w:p w14:paraId="225C763A" w14:textId="236260D2" w:rsidR="00AA55E4" w:rsidRPr="00192563" w:rsidRDefault="00C2633A" w:rsidP="00192563">
      <w:pPr>
        <w:pStyle w:val="AMIABodyText"/>
        <w:jc w:val="left"/>
        <w:rPr>
          <w:b/>
        </w:rPr>
      </w:pPr>
      <w:r>
        <w:rPr>
          <w:b/>
        </w:rPr>
        <w:t>Convolutional Neural Network (</w:t>
      </w:r>
      <w:r w:rsidR="00890BBD" w:rsidRPr="00573CFD">
        <w:rPr>
          <w:b/>
          <w:lang w:val="en-US"/>
        </w:rPr>
        <w:t>CNN</w:t>
      </w:r>
      <w:r>
        <w:rPr>
          <w:b/>
        </w:rPr>
        <w:t>)</w:t>
      </w:r>
      <w:r w:rsidR="00AA55E4">
        <w:br/>
      </w:r>
      <w:r>
        <w:t xml:space="preserve">CNNs are by far the most popular method for image classification tasks. The core idea of CNN are the convolutions which </w:t>
      </w:r>
      <w:r w:rsidR="00FA0803">
        <w:t xml:space="preserve">learns various </w:t>
      </w:r>
      <w:r w:rsidR="00AB6844">
        <w:t xml:space="preserve">high and then </w:t>
      </w:r>
      <w:r w:rsidR="007D361C">
        <w:t>low-level</w:t>
      </w:r>
      <w:r w:rsidR="00FA0803">
        <w:t xml:space="preserve"> features within an image and thereby able to utilize them for image classifications and identification. In generalized terms, convolutions allow the network to learn edges, orientations, colors, blotches, blobs and allows neurons to activate when similar edges, orientations etc. are i</w:t>
      </w:r>
      <w:r w:rsidR="00AA55E4">
        <w:t>dentified within another image.</w:t>
      </w:r>
    </w:p>
    <w:p w14:paraId="1A2FB982" w14:textId="3D7B3A45" w:rsidR="000F180E" w:rsidRDefault="00AA55E4" w:rsidP="00573CFD">
      <w:pPr>
        <w:pStyle w:val="AMIABodyText"/>
      </w:pPr>
      <w:r w:rsidRPr="00AA55E4">
        <w:rPr>
          <w:b/>
        </w:rPr>
        <w:t>Theory</w:t>
      </w:r>
    </w:p>
    <w:p w14:paraId="5C16B982" w14:textId="77777777" w:rsidR="007D361C" w:rsidRDefault="004E65BB" w:rsidP="00573CFD">
      <w:pPr>
        <w:pStyle w:val="AMIABodyText"/>
      </w:pPr>
      <w:r>
        <w:t>Key concepts of a convolution are the kernel, number of filters, and pooling. Typically, multiple layers of convolutions are applied on a sample set before classifications are made. Often convolution layers are followed by a pooling layer to allow down sampling of results to ease computation load during training.</w:t>
      </w:r>
      <w:r w:rsidR="004A030E">
        <w:t xml:space="preserve"> In general term we have a 3x3 kernel (sliding window) that scans the images with “same”</w:t>
      </w:r>
      <w:r w:rsidR="007D361C">
        <w:t xml:space="preserve"> padding and a stride of 1 and using a 3x3 filter convolve with the entire image and thereby obtain feature activation values (convolved features). </w:t>
      </w:r>
    </w:p>
    <w:p w14:paraId="1CEAEAFA" w14:textId="72A14EE4" w:rsidR="00E93176" w:rsidRDefault="007D361C" w:rsidP="00573CFD">
      <w:pPr>
        <w:pStyle w:val="AMIABodyText"/>
      </w:pPr>
      <w:r>
        <w:t xml:space="preserve">In a more technical term, </w:t>
      </w:r>
      <w:r w:rsidR="004A030E">
        <w:t xml:space="preserve">each step the convolution simply attempts to </w:t>
      </w:r>
      <w:r>
        <w:t>take a</w:t>
      </w:r>
      <w:r w:rsidR="004A030E">
        <w:t xml:space="preserve"> 3x3 patch of the image and apply the filter (randomly instantiated by Keras/TensorFlow) to look for a particular pattern/feature. The end result is effectively k number of features learnt. </w:t>
      </w:r>
    </w:p>
    <w:p w14:paraId="42A2B515" w14:textId="0D4D857F" w:rsidR="00B96E22" w:rsidRDefault="00B96E22" w:rsidP="00573CFD">
      <w:pPr>
        <w:pStyle w:val="AMIABodyText"/>
      </w:pPr>
      <w:r>
        <w:t>Convolution layers are almost always followed b</w:t>
      </w:r>
      <w:r w:rsidR="009605E1">
        <w:t>y a pooling layer. This serves</w:t>
      </w:r>
      <w:r>
        <w:t xml:space="preserve"> several key purposes. Firstly, the pooling ensures a down sampling is done and thereby reduces </w:t>
      </w:r>
      <w:r w:rsidR="005602BB">
        <w:t xml:space="preserve">the dimension of the convolved feature. This is done by taking a statistical aggregation or summary of a contiguous area within the feature dimension. </w:t>
      </w:r>
      <w:r>
        <w:t xml:space="preserve">In our case we have carried out a max pool over a 2x2 region </w:t>
      </w:r>
      <w:r w:rsidR="009605E1">
        <w:t xml:space="preserve">after we have learnt the convolved features. Secondly, pooling also ensures the features extracted post pooling are translation invariant, in other words if the same feature appears transformed (e.g. flipped, rotated) it will still be identified. Thirdly, </w:t>
      </w:r>
      <w:r w:rsidR="00A12A07">
        <w:t xml:space="preserve">due to the reduced dimension the network also has to do fewer calculations and operations when the pooled features are passed into the dense layers. </w:t>
      </w:r>
    </w:p>
    <w:p w14:paraId="2DFCBA08" w14:textId="0DC8C19D" w:rsidR="00E040B6" w:rsidRDefault="00E040B6" w:rsidP="00E040B6">
      <w:pPr>
        <w:pStyle w:val="AMIABodyText"/>
        <w:jc w:val="center"/>
      </w:pPr>
      <w:r>
        <w:rPr>
          <w:noProof/>
        </w:rPr>
        <w:lastRenderedPageBreak/>
        <w:drawing>
          <wp:inline distT="0" distB="0" distL="0" distR="0" wp14:anchorId="098A4C52" wp14:editId="64651500">
            <wp:extent cx="2522750" cy="1015036"/>
            <wp:effectExtent l="0" t="0" r="508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volve.png"/>
                    <pic:cNvPicPr/>
                  </pic:nvPicPr>
                  <pic:blipFill>
                    <a:blip r:embed="rId15"/>
                    <a:stretch>
                      <a:fillRect/>
                    </a:stretch>
                  </pic:blipFill>
                  <pic:spPr>
                    <a:xfrm>
                      <a:off x="0" y="0"/>
                      <a:ext cx="2549908" cy="1025963"/>
                    </a:xfrm>
                    <a:prstGeom prst="rect">
                      <a:avLst/>
                    </a:prstGeom>
                  </pic:spPr>
                </pic:pic>
              </a:graphicData>
            </a:graphic>
          </wp:inline>
        </w:drawing>
      </w:r>
    </w:p>
    <w:p w14:paraId="69B84D2B" w14:textId="619D2E70" w:rsidR="00597F3F" w:rsidRDefault="00597F3F" w:rsidP="00E040B6">
      <w:pPr>
        <w:pStyle w:val="AMIABodyText"/>
        <w:jc w:val="center"/>
      </w:pPr>
      <w:r>
        <w:t xml:space="preserve">Figure 3 – Convolution and Max Pooling </w:t>
      </w:r>
    </w:p>
    <w:p w14:paraId="06DD1DB1" w14:textId="38EEEAA6" w:rsidR="0034562A" w:rsidRPr="0034562A" w:rsidRDefault="0034562A" w:rsidP="00573CFD">
      <w:pPr>
        <w:pStyle w:val="AMIABodyText"/>
        <w:rPr>
          <w:b/>
        </w:rPr>
      </w:pPr>
      <w:r w:rsidRPr="0034562A">
        <w:rPr>
          <w:b/>
        </w:rPr>
        <w:t>Implementation:</w:t>
      </w:r>
    </w:p>
    <w:p w14:paraId="16FCDADF" w14:textId="4C7A3201" w:rsidR="004E65BB" w:rsidRDefault="00983345" w:rsidP="00573CFD">
      <w:pPr>
        <w:pStyle w:val="AMIABodyText"/>
      </w:pPr>
      <w:r>
        <w:t xml:space="preserve">The rest of a ConvNet follows the exact same principle as a </w:t>
      </w:r>
      <w:r w:rsidR="00E93176">
        <w:t xml:space="preserve">multi-layer neural network. In our specific case we have opted to add in multiple dense layers followed by an output layer with 10 neurons with a </w:t>
      </w:r>
      <w:r w:rsidR="002770E6">
        <w:t>SoftMax</w:t>
      </w:r>
      <w:r w:rsidR="00E93176">
        <w:t xml:space="preserve"> activation since cifar10 is a </w:t>
      </w:r>
      <w:r w:rsidR="002770E6">
        <w:t>10-class</w:t>
      </w:r>
      <w:r w:rsidR="00E93176">
        <w:t xml:space="preserve"> classification problem. </w:t>
      </w:r>
      <w:r w:rsidR="00597F3F">
        <w:t xml:space="preserve">The final architecture of our CNN is outlined below. </w:t>
      </w:r>
    </w:p>
    <w:p w14:paraId="75312350" w14:textId="65E00642" w:rsidR="00597F3F" w:rsidRDefault="005D20E1" w:rsidP="00573CFD">
      <w:pPr>
        <w:pStyle w:val="AMIABodyText"/>
      </w:pPr>
      <w:r>
        <w:rPr>
          <w:noProof/>
        </w:rPr>
        <w:drawing>
          <wp:inline distT="0" distB="0" distL="0" distR="0" wp14:anchorId="5E5CFF72" wp14:editId="56058325">
            <wp:extent cx="5943600" cy="6267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NN-CNN Architecture.png"/>
                    <pic:cNvPicPr/>
                  </pic:nvPicPr>
                  <pic:blipFill>
                    <a:blip r:embed="rId16"/>
                    <a:stretch>
                      <a:fillRect/>
                    </a:stretch>
                  </pic:blipFill>
                  <pic:spPr>
                    <a:xfrm>
                      <a:off x="0" y="0"/>
                      <a:ext cx="5943600" cy="626745"/>
                    </a:xfrm>
                    <a:prstGeom prst="rect">
                      <a:avLst/>
                    </a:prstGeom>
                  </pic:spPr>
                </pic:pic>
              </a:graphicData>
            </a:graphic>
          </wp:inline>
        </w:drawing>
      </w:r>
    </w:p>
    <w:p w14:paraId="051DDBAC" w14:textId="2C8501D4" w:rsidR="00E04BC9" w:rsidRDefault="00E04BC9" w:rsidP="001D232B">
      <w:pPr>
        <w:pStyle w:val="AMIABodyText"/>
        <w:jc w:val="center"/>
      </w:pPr>
      <w:r>
        <w:t>Figure 4: CNN Architecture</w:t>
      </w:r>
    </w:p>
    <w:p w14:paraId="7EEF4A6A" w14:textId="1165F607" w:rsidR="00E23F7C" w:rsidRDefault="005D20E1" w:rsidP="009D1247">
      <w:pPr>
        <w:pStyle w:val="AMIABodyText"/>
        <w:jc w:val="left"/>
      </w:pPr>
      <w:r>
        <w:t xml:space="preserve">Figure </w:t>
      </w:r>
      <w:r w:rsidR="00352020">
        <w:t xml:space="preserve">4 </w:t>
      </w:r>
      <w:r>
        <w:t xml:space="preserve">above depicts the 3 cycles of convolutions (in green) with each cycle followed by a max pooling (2x2) and dropouts at 0.25 to add in some regularization effect in the network. Dropouts simply drops off or ignores neurons below a certain probability threshold (0.25) and introduces the concept of learning less and thereby prevent overfitting of the model. </w:t>
      </w:r>
      <w:r w:rsidR="000D1EB0">
        <w:t xml:space="preserve">We have opted to start with a 32 filter 3x3 kernel convolution and in each cycle double the filter size (32, 64, 128) and at each step carry out pooling to </w:t>
      </w:r>
      <w:r w:rsidR="00E23F7C">
        <w:t>down sample</w:t>
      </w:r>
      <w:r w:rsidR="000D1EB0">
        <w:t xml:space="preserve"> X. </w:t>
      </w:r>
      <w:r w:rsidR="00E23F7C">
        <w:t xml:space="preserve">This results in output shapes of dimensions 30x30x32, 13x13x64, 4x4x128 feature space. The clear effect is the down sampling of the original image but in gradual steps increasing the depth and thereby allowing the network to learn more complex low-level features. </w:t>
      </w:r>
    </w:p>
    <w:p w14:paraId="3973B2EC" w14:textId="57900FDD" w:rsidR="00E23F7C" w:rsidRDefault="00E23F7C" w:rsidP="009D1247">
      <w:pPr>
        <w:pStyle w:val="AMIABodyText"/>
        <w:jc w:val="left"/>
      </w:pPr>
      <w:r>
        <w:t xml:space="preserve">We have also placed 3 dense layers post the convolutions in gradual decrease of 512, 256, and finally close out the output layer with a 10 unit dense layer followed by a SoftMax activation to cater to the 10 class classifications. </w:t>
      </w:r>
      <w:r w:rsidR="002F3A4D">
        <w:t xml:space="preserve">The dense layer has additional dropouts of 0.50 to introduce yet more bias to the network and thereby allow the network to generalise to unseen data. </w:t>
      </w:r>
    </w:p>
    <w:p w14:paraId="799D1E60" w14:textId="77777777" w:rsidR="00712BF9" w:rsidRDefault="002F3A4D" w:rsidP="009D1247">
      <w:r>
        <w:t xml:space="preserve">Finally, some technical details involving initialisation and optimisation, </w:t>
      </w:r>
    </w:p>
    <w:p w14:paraId="5F13EA1F" w14:textId="3C4B1F5E" w:rsidR="00712BF9" w:rsidRDefault="00712BF9" w:rsidP="009D1247"/>
    <w:tbl>
      <w:tblPr>
        <w:tblStyle w:val="TableGrid"/>
        <w:tblW w:w="0" w:type="auto"/>
        <w:tblLook w:val="04A0" w:firstRow="1" w:lastRow="0" w:firstColumn="1" w:lastColumn="0" w:noHBand="0" w:noVBand="1"/>
      </w:tblPr>
      <w:tblGrid>
        <w:gridCol w:w="1430"/>
        <w:gridCol w:w="1736"/>
        <w:gridCol w:w="6184"/>
      </w:tblGrid>
      <w:tr w:rsidR="000C0C4E" w14:paraId="3EBB2B12" w14:textId="77777777" w:rsidTr="00552B23">
        <w:tc>
          <w:tcPr>
            <w:tcW w:w="1430" w:type="dxa"/>
          </w:tcPr>
          <w:p w14:paraId="1364621F" w14:textId="32B9CD94" w:rsidR="000C0C4E" w:rsidRDefault="000C0C4E" w:rsidP="009D1247">
            <w:r>
              <w:t>Options</w:t>
            </w:r>
          </w:p>
        </w:tc>
        <w:tc>
          <w:tcPr>
            <w:tcW w:w="1736" w:type="dxa"/>
          </w:tcPr>
          <w:p w14:paraId="0D14FD28" w14:textId="6294F93A" w:rsidR="000C0C4E" w:rsidRDefault="000C0C4E" w:rsidP="009D1247">
            <w:r>
              <w:t>Method</w:t>
            </w:r>
          </w:p>
        </w:tc>
        <w:tc>
          <w:tcPr>
            <w:tcW w:w="6184" w:type="dxa"/>
          </w:tcPr>
          <w:p w14:paraId="79409C5A" w14:textId="3307E625" w:rsidR="000C0C4E" w:rsidRDefault="000C0C4E" w:rsidP="009D1247">
            <w:r>
              <w:t>Description</w:t>
            </w:r>
          </w:p>
        </w:tc>
      </w:tr>
      <w:tr w:rsidR="000C0C4E" w14:paraId="44BB0023" w14:textId="61226C35" w:rsidTr="00552B23">
        <w:tc>
          <w:tcPr>
            <w:tcW w:w="1430" w:type="dxa"/>
          </w:tcPr>
          <w:p w14:paraId="1CCBC56B" w14:textId="3F933EAC" w:rsidR="000C0C4E" w:rsidRDefault="000C0C4E" w:rsidP="009D1247">
            <w:r>
              <w:t>Weight Initialisation</w:t>
            </w:r>
          </w:p>
        </w:tc>
        <w:tc>
          <w:tcPr>
            <w:tcW w:w="1736" w:type="dxa"/>
          </w:tcPr>
          <w:p w14:paraId="50616DB8" w14:textId="0873FC50" w:rsidR="000C0C4E" w:rsidRDefault="000C0C4E" w:rsidP="009D1247">
            <w:proofErr w:type="spellStart"/>
            <w:r>
              <w:t>Glorot_uniform</w:t>
            </w:r>
            <w:proofErr w:type="spellEnd"/>
          </w:p>
        </w:tc>
        <w:tc>
          <w:tcPr>
            <w:tcW w:w="6184" w:type="dxa"/>
          </w:tcPr>
          <w:p w14:paraId="009E2033" w14:textId="4605E2D9" w:rsidR="000C0C4E" w:rsidRDefault="000C0C4E" w:rsidP="009D1247">
            <w:r>
              <w:t>Keras by default utilizes the Xavier uniform initializer</w:t>
            </w:r>
            <w:r>
              <w:t xml:space="preserve"> </w:t>
            </w:r>
            <w:r>
              <w:t>to initialize the weights where it draws samples from a uniform distribution within a limit. The limit is set based on the number of input units and the number if output units within the tensor.</w:t>
            </w:r>
          </w:p>
        </w:tc>
      </w:tr>
      <w:tr w:rsidR="000C0C4E" w14:paraId="5B603546" w14:textId="77777777" w:rsidTr="00552B23">
        <w:tc>
          <w:tcPr>
            <w:tcW w:w="1430" w:type="dxa"/>
          </w:tcPr>
          <w:p w14:paraId="7E479316" w14:textId="075473AD" w:rsidR="000C0C4E" w:rsidRDefault="000C0C4E" w:rsidP="009D1247">
            <w:r>
              <w:t>Optimisers</w:t>
            </w:r>
          </w:p>
        </w:tc>
        <w:tc>
          <w:tcPr>
            <w:tcW w:w="1736" w:type="dxa"/>
          </w:tcPr>
          <w:p w14:paraId="1AE2A290" w14:textId="4E2C26C8" w:rsidR="000C0C4E" w:rsidRDefault="000C0C4E" w:rsidP="009D1247">
            <w:r>
              <w:t>Adam</w:t>
            </w:r>
          </w:p>
        </w:tc>
        <w:tc>
          <w:tcPr>
            <w:tcW w:w="6184" w:type="dxa"/>
          </w:tcPr>
          <w:p w14:paraId="038333A0" w14:textId="62F81F0F" w:rsidR="000C0C4E" w:rsidRDefault="000C0C4E" w:rsidP="009D1247">
            <w:r>
              <w:t>According to the authors of the optimiser the algorithm is described as “</w:t>
            </w:r>
            <w:r w:rsidRPr="002F3A4D">
              <w:rPr>
                <w:i/>
              </w:rPr>
              <w:t>first-order gradient-based optimization of stochastic objective functions, based on adaptive estimates of lower-order moments</w:t>
            </w:r>
            <w:r>
              <w:t xml:space="preserve">” - Adam: A Method for Stochastic Optimization by </w:t>
            </w:r>
            <w:proofErr w:type="spellStart"/>
            <w:r>
              <w:t>Diederik</w:t>
            </w:r>
            <w:proofErr w:type="spellEnd"/>
            <w:r>
              <w:t xml:space="preserve"> </w:t>
            </w:r>
            <w:proofErr w:type="spellStart"/>
            <w:r>
              <w:t>Kingma</w:t>
            </w:r>
            <w:proofErr w:type="spellEnd"/>
            <w:r>
              <w:t xml:space="preserve">, Jimmy Ba. In Simple </w:t>
            </w:r>
            <w:r>
              <w:lastRenderedPageBreak/>
              <w:t xml:space="preserve">terms it is a memory efficient stochastic gradient descent algorithm that is suitable for problem space where there are large data and parameter numbers and also suitable to noisy and sparse gradients. </w:t>
            </w:r>
          </w:p>
        </w:tc>
      </w:tr>
    </w:tbl>
    <w:p w14:paraId="12A95E44" w14:textId="63CC6221" w:rsidR="00CC251D" w:rsidRDefault="00CC251D" w:rsidP="009D1247">
      <w:pPr>
        <w:rPr>
          <w:b/>
        </w:rPr>
      </w:pPr>
    </w:p>
    <w:p w14:paraId="3E8C7FAC" w14:textId="10293009" w:rsidR="0034562A" w:rsidRDefault="00AB3591" w:rsidP="009D1247">
      <w:pPr>
        <w:rPr>
          <w:b/>
        </w:rPr>
      </w:pPr>
      <w:r>
        <w:rPr>
          <w:b/>
        </w:rPr>
        <w:t xml:space="preserve">Parameter </w:t>
      </w:r>
      <w:r w:rsidR="0034562A" w:rsidRPr="00CC251D">
        <w:rPr>
          <w:b/>
        </w:rPr>
        <w:t>Optimisations and Generalisation</w:t>
      </w:r>
    </w:p>
    <w:p w14:paraId="600AF000" w14:textId="7D681AC4" w:rsidR="009F79F9" w:rsidRDefault="008D6FAC" w:rsidP="009F79F9">
      <w:proofErr w:type="spellStart"/>
      <w:r>
        <w:t>ConvNets</w:t>
      </w:r>
      <w:proofErr w:type="spellEnd"/>
      <w:r>
        <w:t xml:space="preserve"> and in general neural networks have several hyperparameters to tune.</w:t>
      </w:r>
      <w:r w:rsidR="009F79F9">
        <w:t xml:space="preserve"> These hyper parameters include the learning rate, number of layers, number of dense layers, number of convolutions, the kernel size, the number of filters etc.</w:t>
      </w:r>
      <w:r>
        <w:t xml:space="preserve"> Hunt </w:t>
      </w:r>
      <w:r w:rsidR="009F79F9">
        <w:t xml:space="preserve">for the optimum setting therefore, is </w:t>
      </w:r>
      <w:r>
        <w:t>a very</w:t>
      </w:r>
      <w:r w:rsidR="009F79F9">
        <w:t xml:space="preserve"> time and resource</w:t>
      </w:r>
      <w:r>
        <w:t xml:space="preserve"> intensive task as neural networks take </w:t>
      </w:r>
      <w:r w:rsidR="009F79F9">
        <w:t>a long</w:t>
      </w:r>
      <w:r>
        <w:t xml:space="preserve"> time to train especially since we are dealing with images. Although in this particular case the image dimensions are small (32x32x3) it still requires millions of calculations at each iteration. Couple that with the gradient descent calculations this becomes a very CPU intensive task. Generally, when training neural networks and especially when it involves images, GPUs are preferred to allow for quick training and </w:t>
      </w:r>
      <w:r w:rsidR="009F79F9">
        <w:t xml:space="preserve">prototyping. </w:t>
      </w:r>
    </w:p>
    <w:p w14:paraId="626CD36E" w14:textId="77777777" w:rsidR="009F79F9" w:rsidRDefault="009F79F9" w:rsidP="009D1247"/>
    <w:p w14:paraId="7B0A16B4" w14:textId="49E8CE2F" w:rsidR="00625962" w:rsidRDefault="009F79F9" w:rsidP="009F79F9">
      <w:r>
        <w:t xml:space="preserve">In our case we are bound by CPUs only and therefore we have opted for a leaner approach by training a relatively shallow network and have decided to limit the total number of epochs. </w:t>
      </w:r>
      <w:r w:rsidR="00625962">
        <w:t xml:space="preserve">As a good starting point we have taken an existing architecture (described in previous section) that has worked well for this dataset in the past instead of starting from ground zero. The summary of the </w:t>
      </w:r>
      <w:r w:rsidR="00784F47">
        <w:t>hyper parameters</w:t>
      </w:r>
      <w:r w:rsidR="00625962">
        <w:t xml:space="preserve"> can be seen in the table below. </w:t>
      </w:r>
    </w:p>
    <w:p w14:paraId="00B09435" w14:textId="11325DA5" w:rsidR="00625962" w:rsidRDefault="00625962" w:rsidP="009F79F9"/>
    <w:tbl>
      <w:tblPr>
        <w:tblStyle w:val="TableGrid"/>
        <w:tblW w:w="0" w:type="auto"/>
        <w:tblLook w:val="04A0" w:firstRow="1" w:lastRow="0" w:firstColumn="1" w:lastColumn="0" w:noHBand="0" w:noVBand="1"/>
      </w:tblPr>
      <w:tblGrid>
        <w:gridCol w:w="1838"/>
        <w:gridCol w:w="1701"/>
        <w:gridCol w:w="5811"/>
      </w:tblGrid>
      <w:tr w:rsidR="00625962" w14:paraId="308EE91D" w14:textId="77777777" w:rsidTr="00625962">
        <w:tc>
          <w:tcPr>
            <w:tcW w:w="1838" w:type="dxa"/>
          </w:tcPr>
          <w:p w14:paraId="0E50DC0C" w14:textId="78ECB4D9" w:rsidR="00625962" w:rsidRDefault="00625962" w:rsidP="009F79F9">
            <w:r>
              <w:t>Hyperparameter</w:t>
            </w:r>
          </w:p>
        </w:tc>
        <w:tc>
          <w:tcPr>
            <w:tcW w:w="1701" w:type="dxa"/>
          </w:tcPr>
          <w:p w14:paraId="4F1666E4" w14:textId="185573E1" w:rsidR="00625962" w:rsidRDefault="00625962" w:rsidP="009F79F9">
            <w:r>
              <w:t>Setting</w:t>
            </w:r>
          </w:p>
        </w:tc>
        <w:tc>
          <w:tcPr>
            <w:tcW w:w="5811" w:type="dxa"/>
          </w:tcPr>
          <w:p w14:paraId="29760AF4" w14:textId="1E08D491" w:rsidR="00625962" w:rsidRDefault="00625962" w:rsidP="009F79F9">
            <w:r>
              <w:t>Details</w:t>
            </w:r>
          </w:p>
        </w:tc>
      </w:tr>
      <w:tr w:rsidR="00625962" w14:paraId="6F78C5E5" w14:textId="77777777" w:rsidTr="00625962">
        <w:tc>
          <w:tcPr>
            <w:tcW w:w="1838" w:type="dxa"/>
          </w:tcPr>
          <w:p w14:paraId="7591D965" w14:textId="152241F6" w:rsidR="00625962" w:rsidRDefault="00625962" w:rsidP="009F79F9">
            <w:r>
              <w:t>Convolutions</w:t>
            </w:r>
          </w:p>
        </w:tc>
        <w:tc>
          <w:tcPr>
            <w:tcW w:w="1701" w:type="dxa"/>
          </w:tcPr>
          <w:p w14:paraId="774DEC0D" w14:textId="09451D46" w:rsidR="00625962" w:rsidRDefault="00625962" w:rsidP="009F79F9">
            <w:r>
              <w:t>6 convolutions</w:t>
            </w:r>
          </w:p>
        </w:tc>
        <w:tc>
          <w:tcPr>
            <w:tcW w:w="5811" w:type="dxa"/>
          </w:tcPr>
          <w:p w14:paraId="0365B260" w14:textId="545A24BA" w:rsidR="00625962" w:rsidRDefault="00672AAF" w:rsidP="009F79F9">
            <w:r>
              <w:t>32, 64, 128 features with 3x3 kernel, same padding and stride of 1</w:t>
            </w:r>
          </w:p>
        </w:tc>
      </w:tr>
      <w:tr w:rsidR="00625962" w14:paraId="510A0A14" w14:textId="77777777" w:rsidTr="00625962">
        <w:tc>
          <w:tcPr>
            <w:tcW w:w="1838" w:type="dxa"/>
          </w:tcPr>
          <w:p w14:paraId="4ED0DD2F" w14:textId="2684F378" w:rsidR="00625962" w:rsidRDefault="00625962" w:rsidP="009F79F9">
            <w:r>
              <w:t>Dropouts</w:t>
            </w:r>
          </w:p>
        </w:tc>
        <w:tc>
          <w:tcPr>
            <w:tcW w:w="1701" w:type="dxa"/>
          </w:tcPr>
          <w:p w14:paraId="3DC24225" w14:textId="6C3E5965" w:rsidR="00625962" w:rsidRDefault="00625962" w:rsidP="009F79F9">
            <w:r>
              <w:t xml:space="preserve">5 dropouts </w:t>
            </w:r>
          </w:p>
        </w:tc>
        <w:tc>
          <w:tcPr>
            <w:tcW w:w="5811" w:type="dxa"/>
          </w:tcPr>
          <w:p w14:paraId="607058C3" w14:textId="60D9EB2A" w:rsidR="00625962" w:rsidRDefault="00625962" w:rsidP="009F79F9">
            <w:r>
              <w:t>0.25 post conv and .50 with dense layers</w:t>
            </w:r>
          </w:p>
        </w:tc>
      </w:tr>
      <w:tr w:rsidR="00625962" w14:paraId="159C793C" w14:textId="77777777" w:rsidTr="00625962">
        <w:tc>
          <w:tcPr>
            <w:tcW w:w="1838" w:type="dxa"/>
          </w:tcPr>
          <w:p w14:paraId="0555778F" w14:textId="49E4A100" w:rsidR="00625962" w:rsidRDefault="00625962" w:rsidP="009F79F9">
            <w:r>
              <w:t>Pooling</w:t>
            </w:r>
          </w:p>
        </w:tc>
        <w:tc>
          <w:tcPr>
            <w:tcW w:w="1701" w:type="dxa"/>
          </w:tcPr>
          <w:p w14:paraId="3AD852FC" w14:textId="775BC480" w:rsidR="00625962" w:rsidRDefault="00625962" w:rsidP="009F79F9">
            <w:r>
              <w:t>3 Max pools</w:t>
            </w:r>
          </w:p>
        </w:tc>
        <w:tc>
          <w:tcPr>
            <w:tcW w:w="5811" w:type="dxa"/>
          </w:tcPr>
          <w:p w14:paraId="17F46391" w14:textId="5252AB4B" w:rsidR="00625962" w:rsidRDefault="00625962" w:rsidP="009F79F9">
            <w:r>
              <w:t>Max pool with 2x2 pool size</w:t>
            </w:r>
          </w:p>
        </w:tc>
      </w:tr>
      <w:tr w:rsidR="00625962" w14:paraId="5EFF2AD5" w14:textId="77777777" w:rsidTr="00625962">
        <w:tc>
          <w:tcPr>
            <w:tcW w:w="1838" w:type="dxa"/>
          </w:tcPr>
          <w:p w14:paraId="206032BC" w14:textId="2D115A9A" w:rsidR="00625962" w:rsidRDefault="00625962" w:rsidP="009F79F9">
            <w:r>
              <w:t>Dense layers</w:t>
            </w:r>
          </w:p>
        </w:tc>
        <w:tc>
          <w:tcPr>
            <w:tcW w:w="1701" w:type="dxa"/>
          </w:tcPr>
          <w:p w14:paraId="25870760" w14:textId="2D8795F6" w:rsidR="00625962" w:rsidRDefault="00625962" w:rsidP="009F79F9">
            <w:r>
              <w:t>3 dense layers</w:t>
            </w:r>
          </w:p>
        </w:tc>
        <w:tc>
          <w:tcPr>
            <w:tcW w:w="5811" w:type="dxa"/>
          </w:tcPr>
          <w:p w14:paraId="4832C6BD" w14:textId="1F55E69A" w:rsidR="00625962" w:rsidRDefault="00625962" w:rsidP="009F79F9">
            <w:r>
              <w:t xml:space="preserve">Gradual decrease of the dense layers (512, 256, 10) </w:t>
            </w:r>
          </w:p>
        </w:tc>
      </w:tr>
      <w:tr w:rsidR="00625962" w14:paraId="0DCDEE22" w14:textId="77777777" w:rsidTr="00625962">
        <w:tc>
          <w:tcPr>
            <w:tcW w:w="1838" w:type="dxa"/>
          </w:tcPr>
          <w:p w14:paraId="2B68E65C" w14:textId="5373544C" w:rsidR="00625962" w:rsidRDefault="005D5C47" w:rsidP="009F79F9">
            <w:r>
              <w:t>Activations</w:t>
            </w:r>
          </w:p>
        </w:tc>
        <w:tc>
          <w:tcPr>
            <w:tcW w:w="1701" w:type="dxa"/>
          </w:tcPr>
          <w:p w14:paraId="725A33A8" w14:textId="40BCFFD8" w:rsidR="00625962" w:rsidRDefault="005D5C47" w:rsidP="009F79F9">
            <w:proofErr w:type="spellStart"/>
            <w:r>
              <w:t>ReLU</w:t>
            </w:r>
            <w:proofErr w:type="spellEnd"/>
            <w:r>
              <w:t>, SoftMax</w:t>
            </w:r>
          </w:p>
        </w:tc>
        <w:tc>
          <w:tcPr>
            <w:tcW w:w="5811" w:type="dxa"/>
          </w:tcPr>
          <w:p w14:paraId="097CA4E0" w14:textId="2FC5E9FF" w:rsidR="00625962" w:rsidRDefault="005D5C47" w:rsidP="009F79F9">
            <w:r>
              <w:t xml:space="preserve">All </w:t>
            </w:r>
            <w:proofErr w:type="spellStart"/>
            <w:r>
              <w:t>ReLU</w:t>
            </w:r>
            <w:proofErr w:type="spellEnd"/>
            <w:r>
              <w:t xml:space="preserve"> activations except the final output layer using a SoftMax</w:t>
            </w:r>
          </w:p>
        </w:tc>
      </w:tr>
    </w:tbl>
    <w:p w14:paraId="543F32BF" w14:textId="77777777" w:rsidR="00625962" w:rsidRDefault="00625962" w:rsidP="009F79F9"/>
    <w:p w14:paraId="1BD032D5" w14:textId="57B27F74" w:rsidR="0095238B" w:rsidRDefault="009F79F9" w:rsidP="009F79F9">
      <w:r>
        <w:t xml:space="preserve">We have also decided to test the model’s generalisation capabilities by splitting the training dataset into 40K images for training and 10K for evaluation of </w:t>
      </w:r>
      <w:r w:rsidR="0095238B">
        <w:t xml:space="preserve">the model as </w:t>
      </w:r>
      <w:r w:rsidR="00096A72">
        <w:t>10-fold</w:t>
      </w:r>
      <w:r w:rsidR="0095238B">
        <w:t xml:space="preserve"> is not a typical choice when it comes to evaluating neural networks.</w:t>
      </w:r>
      <w:r>
        <w:t xml:space="preserve"> At each epoch the network updates the weights (based on backpropagation) and we allow the model to predict on the evaluation dataset as well as the training set.</w:t>
      </w:r>
      <w:r w:rsidR="0095238B">
        <w:t xml:space="preserve"> </w:t>
      </w:r>
    </w:p>
    <w:p w14:paraId="64580A3B" w14:textId="77777777" w:rsidR="00096A72" w:rsidRDefault="00096A72" w:rsidP="009F79F9"/>
    <w:p w14:paraId="5E6121DA" w14:textId="67B925BE" w:rsidR="00E93176" w:rsidRDefault="0095238B" w:rsidP="009F79F9">
      <w:r>
        <w:t xml:space="preserve">In addition to training and validation dataset accuracy we have also designed to capture the F1-score to allow for a more detailed analysis of the </w:t>
      </w:r>
      <w:proofErr w:type="gramStart"/>
      <w:r>
        <w:t>models</w:t>
      </w:r>
      <w:proofErr w:type="gramEnd"/>
      <w:r>
        <w:t xml:space="preserve"> generalisation </w:t>
      </w:r>
      <w:r w:rsidR="00096A72">
        <w:t xml:space="preserve">capability </w:t>
      </w:r>
      <w:r>
        <w:t>across all 10 classes.</w:t>
      </w:r>
      <w:r w:rsidR="009F79F9">
        <w:t xml:space="preserve"> Furthermore, we have also captured the loss statistics at each epoch. The final generated diagrams are shown below in figure 5. </w:t>
      </w:r>
    </w:p>
    <w:p w14:paraId="646B895F" w14:textId="16056404" w:rsidR="007200A4" w:rsidRDefault="007200A4" w:rsidP="007200A4">
      <w:pPr>
        <w:pStyle w:val="AMIABodyText"/>
        <w:jc w:val="center"/>
      </w:pPr>
      <w:r>
        <w:rPr>
          <w:noProof/>
        </w:rPr>
        <w:lastRenderedPageBreak/>
        <w:drawing>
          <wp:inline distT="0" distB="0" distL="0" distR="0" wp14:anchorId="68E850F6" wp14:editId="5F2649C3">
            <wp:extent cx="4408623" cy="162403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NNTrain.png"/>
                    <pic:cNvPicPr/>
                  </pic:nvPicPr>
                  <pic:blipFill>
                    <a:blip r:embed="rId17"/>
                    <a:stretch>
                      <a:fillRect/>
                    </a:stretch>
                  </pic:blipFill>
                  <pic:spPr>
                    <a:xfrm>
                      <a:off x="0" y="0"/>
                      <a:ext cx="4422055" cy="1628979"/>
                    </a:xfrm>
                    <a:prstGeom prst="rect">
                      <a:avLst/>
                    </a:prstGeom>
                  </pic:spPr>
                </pic:pic>
              </a:graphicData>
            </a:graphic>
          </wp:inline>
        </w:drawing>
      </w:r>
    </w:p>
    <w:p w14:paraId="67DABAA1" w14:textId="1EEA8063" w:rsidR="007200A4" w:rsidRDefault="007200A4" w:rsidP="007200A4">
      <w:pPr>
        <w:pStyle w:val="AMIABodyText"/>
        <w:jc w:val="center"/>
      </w:pPr>
      <w:r>
        <w:t>Figure 5: CNN model performance on test split and loss curve</w:t>
      </w:r>
    </w:p>
    <w:p w14:paraId="4A803EE3" w14:textId="7FA3840E" w:rsidR="00890BBD" w:rsidRDefault="00096A72" w:rsidP="00573CFD">
      <w:pPr>
        <w:pStyle w:val="AMIABodyText"/>
      </w:pPr>
      <w:r>
        <w:t xml:space="preserve">The diagram above indicates after 50 epochs the F1 and accuracy on training data at 85% (approx.) with the </w:t>
      </w:r>
      <w:proofErr w:type="spellStart"/>
      <w:r>
        <w:t>eval</w:t>
      </w:r>
      <w:proofErr w:type="spellEnd"/>
      <w:r>
        <w:t xml:space="preserve"> dataset stabilising at 80% (approx.). A similar divergence can be seen when looking at the </w:t>
      </w:r>
      <w:proofErr w:type="spellStart"/>
      <w:r>
        <w:t>eval</w:t>
      </w:r>
      <w:proofErr w:type="spellEnd"/>
      <w:r>
        <w:t xml:space="preserve"> and train dataset losses. The training dataset loss is clearly seen to be dropping but the evaluation set loss is stagnant at 0.6. All this indicates that the model is not properly generalising to unseen data and we are slowly overfitting the model. Further, tweaks can be made to the network to now counter this divergence effect by introducing more dropouts and perhaps by playing with varying degree and number of convolutions. However, since training </w:t>
      </w:r>
      <w:proofErr w:type="spellStart"/>
      <w:r>
        <w:t>ConvNets</w:t>
      </w:r>
      <w:proofErr w:type="spellEnd"/>
      <w:r>
        <w:t xml:space="preserve"> are so expensive when it comes to CPU, time and resources that we have opted to close out the exploration and parameter optimisation. Provided some GPU access further refinements to the architecture can be made and also longer epoch numbers </w:t>
      </w:r>
      <w:r w:rsidR="007C314A">
        <w:t>c</w:t>
      </w:r>
      <w:r>
        <w:t xml:space="preserve">an be introduced. </w:t>
      </w:r>
      <w:r w:rsidR="007C314A">
        <w:t xml:space="preserve">The CNN in its current state took approx. 2.8 hours to train for a total of 50 epochs. </w:t>
      </w:r>
      <w:bookmarkStart w:id="0" w:name="_GoBack"/>
      <w:bookmarkEnd w:id="0"/>
    </w:p>
    <w:p w14:paraId="7BECE770" w14:textId="4BCAC6E1" w:rsidR="00890BBD" w:rsidRPr="00890BBD" w:rsidRDefault="00890BBD" w:rsidP="00890BBD">
      <w:pPr>
        <w:pStyle w:val="AMIABodyText"/>
        <w:rPr>
          <w:b/>
        </w:rPr>
      </w:pPr>
      <w:r w:rsidRPr="00573CFD">
        <w:rPr>
          <w:b/>
          <w:lang w:val="en-US"/>
        </w:rPr>
        <w:t>R</w:t>
      </w:r>
      <w:r w:rsidR="00C2633A">
        <w:rPr>
          <w:b/>
        </w:rPr>
        <w:t>esidual Neural Network (</w:t>
      </w:r>
      <w:proofErr w:type="spellStart"/>
      <w:r w:rsidR="00C2633A">
        <w:rPr>
          <w:b/>
        </w:rPr>
        <w:t>ResNet</w:t>
      </w:r>
      <w:proofErr w:type="spellEnd"/>
      <w:r w:rsidR="00C2633A">
        <w:rPr>
          <w:b/>
        </w:rPr>
        <w:t>)</w:t>
      </w:r>
    </w:p>
    <w:p w14:paraId="6BE3E59A" w14:textId="444433BC" w:rsidR="00A127F9" w:rsidRDefault="00A127F9" w:rsidP="00573CFD">
      <w:pPr>
        <w:pStyle w:val="AMIABodyText"/>
        <w:rPr>
          <w:lang w:val="en-US"/>
        </w:rPr>
      </w:pPr>
    </w:p>
    <w:p w14:paraId="07818EDD" w14:textId="1052666A" w:rsidR="005502E3" w:rsidRDefault="005502E3" w:rsidP="00573CFD">
      <w:pPr>
        <w:pStyle w:val="AMIABodyText"/>
        <w:rPr>
          <w:lang w:val="en-US"/>
        </w:rPr>
      </w:pPr>
    </w:p>
    <w:p w14:paraId="75AC89F2" w14:textId="75E09EAD" w:rsidR="005502E3" w:rsidRPr="00CC251D" w:rsidRDefault="005502E3" w:rsidP="005502E3">
      <w:pPr>
        <w:rPr>
          <w:b/>
        </w:rPr>
      </w:pPr>
      <w:r>
        <w:rPr>
          <w:b/>
        </w:rPr>
        <w:t xml:space="preserve">Parameter </w:t>
      </w:r>
      <w:r w:rsidRPr="00CC251D">
        <w:rPr>
          <w:b/>
        </w:rPr>
        <w:t>Optimisations and Generalisation</w:t>
      </w:r>
    </w:p>
    <w:p w14:paraId="7734F6C2" w14:textId="77777777" w:rsidR="005502E3" w:rsidRDefault="005502E3" w:rsidP="005502E3">
      <w:pPr>
        <w:pStyle w:val="AMIABodyText"/>
      </w:pPr>
    </w:p>
    <w:p w14:paraId="442FB7D7" w14:textId="70384408" w:rsidR="005502E3" w:rsidRPr="00573CFD" w:rsidRDefault="005502E3" w:rsidP="00573CFD">
      <w:pPr>
        <w:pStyle w:val="AMIABodyText"/>
        <w:rPr>
          <w:lang w:val="en-US"/>
        </w:rPr>
      </w:pPr>
      <w:r>
        <w:rPr>
          <w:noProof/>
          <w:lang w:val="en-US"/>
        </w:rPr>
        <w:drawing>
          <wp:inline distT="0" distB="0" distL="0" distR="0" wp14:anchorId="3996CB29" wp14:editId="351D974C">
            <wp:extent cx="5943600" cy="2221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NetTrain.png"/>
                    <pic:cNvPicPr/>
                  </pic:nvPicPr>
                  <pic:blipFill>
                    <a:blip r:embed="rId18"/>
                    <a:stretch>
                      <a:fillRect/>
                    </a:stretch>
                  </pic:blipFill>
                  <pic:spPr>
                    <a:xfrm>
                      <a:off x="0" y="0"/>
                      <a:ext cx="5943600" cy="2221230"/>
                    </a:xfrm>
                    <a:prstGeom prst="rect">
                      <a:avLst/>
                    </a:prstGeom>
                  </pic:spPr>
                </pic:pic>
              </a:graphicData>
            </a:graphic>
          </wp:inline>
        </w:drawing>
      </w:r>
    </w:p>
    <w:p w14:paraId="496775D5" w14:textId="77777777" w:rsidR="00890BBD" w:rsidRDefault="00890BBD">
      <w:pPr>
        <w:rPr>
          <w:b/>
          <w:sz w:val="28"/>
        </w:rPr>
      </w:pPr>
    </w:p>
    <w:p w14:paraId="4DCCF23A" w14:textId="6D8BEB84" w:rsidR="00A127F9" w:rsidRPr="00890BBD" w:rsidRDefault="00890BBD">
      <w:pPr>
        <w:rPr>
          <w:b/>
          <w:sz w:val="28"/>
        </w:rPr>
      </w:pPr>
      <w:r w:rsidRPr="00573CFD">
        <w:rPr>
          <w:b/>
          <w:lang w:val="en-US"/>
        </w:rPr>
        <w:t>Sift/Daisy Features &amp; SVM</w:t>
      </w:r>
      <w:r w:rsidRPr="00890BBD">
        <w:rPr>
          <w:b/>
          <w:sz w:val="28"/>
        </w:rPr>
        <w:t xml:space="preserve"> </w:t>
      </w:r>
      <w:r w:rsidR="00A127F9" w:rsidRPr="00890BBD">
        <w:rPr>
          <w:b/>
          <w:sz w:val="28"/>
        </w:rPr>
        <w:br w:type="page"/>
      </w:r>
    </w:p>
    <w:p w14:paraId="5DDCA52F" w14:textId="61E29DCF" w:rsidR="007056F2" w:rsidRPr="007056F2" w:rsidRDefault="007056F2" w:rsidP="00940944">
      <w:pPr>
        <w:pStyle w:val="AMIABodyText"/>
        <w:rPr>
          <w:b/>
        </w:rPr>
      </w:pPr>
      <w:r w:rsidRPr="00A127F9">
        <w:rPr>
          <w:b/>
          <w:sz w:val="28"/>
        </w:rPr>
        <w:lastRenderedPageBreak/>
        <w:t>Experiments</w:t>
      </w:r>
      <w:r w:rsidRPr="007056F2">
        <w:rPr>
          <w:b/>
        </w:rPr>
        <w:t xml:space="preserve"> </w:t>
      </w:r>
    </w:p>
    <w:p w14:paraId="2F98BA92" w14:textId="113A4204" w:rsidR="007056F2" w:rsidRDefault="007056F2" w:rsidP="00940944">
      <w:pPr>
        <w:pStyle w:val="AMIABodyText"/>
      </w:pPr>
    </w:p>
    <w:p w14:paraId="19E45FDC" w14:textId="77777777" w:rsidR="00A127F9" w:rsidRDefault="00A127F9">
      <w:pPr>
        <w:rPr>
          <w:b/>
          <w:sz w:val="28"/>
        </w:rPr>
      </w:pPr>
      <w:r>
        <w:rPr>
          <w:b/>
          <w:sz w:val="28"/>
        </w:rPr>
        <w:br w:type="page"/>
      </w:r>
    </w:p>
    <w:p w14:paraId="0303582B" w14:textId="4A7587B7" w:rsidR="007056F2" w:rsidRPr="00A127F9" w:rsidRDefault="007056F2" w:rsidP="00940944">
      <w:pPr>
        <w:pStyle w:val="AMIABodyText"/>
        <w:rPr>
          <w:b/>
          <w:sz w:val="28"/>
        </w:rPr>
      </w:pPr>
      <w:r w:rsidRPr="00A127F9">
        <w:rPr>
          <w:b/>
          <w:sz w:val="28"/>
        </w:rPr>
        <w:lastRenderedPageBreak/>
        <w:t xml:space="preserve">Conclusions </w:t>
      </w:r>
    </w:p>
    <w:p w14:paraId="009D2592" w14:textId="27B6FC3A" w:rsidR="007056F2" w:rsidRDefault="007056F2" w:rsidP="00940944">
      <w:pPr>
        <w:pStyle w:val="AMIABodyText"/>
      </w:pPr>
    </w:p>
    <w:p w14:paraId="11AC2F0C" w14:textId="77777777" w:rsidR="00A127F9" w:rsidRDefault="00A127F9">
      <w:pPr>
        <w:rPr>
          <w:b/>
          <w:sz w:val="28"/>
        </w:rPr>
      </w:pPr>
      <w:r>
        <w:rPr>
          <w:b/>
          <w:sz w:val="28"/>
        </w:rPr>
        <w:br w:type="page"/>
      </w:r>
    </w:p>
    <w:p w14:paraId="31F6FAAA" w14:textId="693E2F5F" w:rsidR="007056F2" w:rsidRPr="00A127F9" w:rsidRDefault="007056F2" w:rsidP="00940944">
      <w:pPr>
        <w:pStyle w:val="AMIABodyText"/>
        <w:rPr>
          <w:b/>
          <w:sz w:val="28"/>
        </w:rPr>
      </w:pPr>
      <w:r w:rsidRPr="00A127F9">
        <w:rPr>
          <w:b/>
          <w:sz w:val="28"/>
        </w:rPr>
        <w:lastRenderedPageBreak/>
        <w:t xml:space="preserve">References </w:t>
      </w:r>
    </w:p>
    <w:p w14:paraId="53936AF0" w14:textId="5640B117" w:rsidR="007056F2" w:rsidRDefault="00983345" w:rsidP="00983345">
      <w:pPr>
        <w:pStyle w:val="AMIAReference"/>
        <w:jc w:val="left"/>
      </w:pPr>
      <w:proofErr w:type="spellStart"/>
      <w:r>
        <w:t>Multi Layer</w:t>
      </w:r>
      <w:proofErr w:type="spellEnd"/>
      <w:r>
        <w:t xml:space="preserve"> Neural Network – Stanford University - </w:t>
      </w:r>
      <w:hyperlink r:id="rId19" w:history="1">
        <w:r w:rsidRPr="009414C7">
          <w:rPr>
            <w:rStyle w:val="Hyperlink"/>
          </w:rPr>
          <w:t>http://ufldl.stanford.edu/tutorial/supervised/MultiLa</w:t>
        </w:r>
        <w:r w:rsidRPr="009414C7">
          <w:rPr>
            <w:rStyle w:val="Hyperlink"/>
          </w:rPr>
          <w:t>y</w:t>
        </w:r>
        <w:r w:rsidRPr="009414C7">
          <w:rPr>
            <w:rStyle w:val="Hyperlink"/>
          </w:rPr>
          <w:t>erNeuralNetworks/</w:t>
        </w:r>
      </w:hyperlink>
      <w:r>
        <w:t xml:space="preserve"> </w:t>
      </w:r>
    </w:p>
    <w:p w14:paraId="0AD6954D" w14:textId="1356A702" w:rsidR="00232D05" w:rsidRDefault="00232D05" w:rsidP="00232D05">
      <w:pPr>
        <w:pStyle w:val="AMIAReference"/>
        <w:jc w:val="left"/>
      </w:pPr>
      <w:r>
        <w:t xml:space="preserve">Pooling Overview – Stanford University - </w:t>
      </w:r>
      <w:hyperlink r:id="rId20" w:history="1">
        <w:r w:rsidRPr="009414C7">
          <w:rPr>
            <w:rStyle w:val="Hyperlink"/>
          </w:rPr>
          <w:t>http://ufldl.stanford.edu/tutorial/supervised/Pooling/</w:t>
        </w:r>
      </w:hyperlink>
      <w:r>
        <w:t xml:space="preserve"> </w:t>
      </w:r>
    </w:p>
    <w:p w14:paraId="7E51A4E8" w14:textId="121CEBDB" w:rsidR="00232D05" w:rsidRDefault="00232D05" w:rsidP="00232D05">
      <w:pPr>
        <w:pStyle w:val="AMIAReference"/>
        <w:jc w:val="left"/>
      </w:pPr>
      <w:r>
        <w:t xml:space="preserve">Feature extraction using convolutions – Stanford University - </w:t>
      </w:r>
      <w:hyperlink r:id="rId21" w:history="1">
        <w:r w:rsidRPr="009414C7">
          <w:rPr>
            <w:rStyle w:val="Hyperlink"/>
          </w:rPr>
          <w:t>http://ufldl.stanford.edu/tutorial/supervised/FeatureExtractionUsingConvolution/</w:t>
        </w:r>
      </w:hyperlink>
      <w:r>
        <w:t xml:space="preserve"> </w:t>
      </w:r>
    </w:p>
    <w:p w14:paraId="7A90E036" w14:textId="77777777" w:rsidR="00232D05" w:rsidRDefault="00232D05" w:rsidP="00232D05">
      <w:pPr>
        <w:pStyle w:val="AMIAReference"/>
        <w:jc w:val="left"/>
      </w:pPr>
    </w:p>
    <w:p w14:paraId="17116A04" w14:textId="77777777" w:rsidR="00232D05" w:rsidRPr="00AD1A7F" w:rsidRDefault="00232D05" w:rsidP="00232D05">
      <w:pPr>
        <w:pStyle w:val="AMIAReference"/>
        <w:jc w:val="left"/>
      </w:pPr>
    </w:p>
    <w:p w14:paraId="597A64A2" w14:textId="77777777" w:rsidR="007056F2" w:rsidRPr="00AD1A7F" w:rsidRDefault="007056F2" w:rsidP="00232D05">
      <w:pPr>
        <w:pStyle w:val="AMIAReference"/>
        <w:jc w:val="left"/>
      </w:pPr>
      <w:r w:rsidRPr="00AD1A7F">
        <w:t xml:space="preserve">Gardner RM, </w:t>
      </w:r>
      <w:proofErr w:type="spellStart"/>
      <w:r w:rsidRPr="00AD1A7F">
        <w:t>Golubjatnikov</w:t>
      </w:r>
      <w:proofErr w:type="spellEnd"/>
      <w:r w:rsidRPr="00AD1A7F">
        <w:t xml:space="preserve"> OK, </w:t>
      </w:r>
      <w:proofErr w:type="spellStart"/>
      <w:r w:rsidRPr="00AD1A7F">
        <w:t>Laub</w:t>
      </w:r>
      <w:proofErr w:type="spellEnd"/>
      <w:r w:rsidRPr="00AD1A7F">
        <w:t xml:space="preserve"> RM, Jacobson JT, Evans RS. Computer-critiqued blood ordering using the HELP system. </w:t>
      </w:r>
      <w:proofErr w:type="spellStart"/>
      <w:r w:rsidRPr="00AD1A7F">
        <w:t>Comput</w:t>
      </w:r>
      <w:proofErr w:type="spellEnd"/>
      <w:r w:rsidRPr="00AD1A7F">
        <w:t xml:space="preserve"> Biomed Res </w:t>
      </w:r>
      <w:proofErr w:type="gramStart"/>
      <w:r w:rsidRPr="00AD1A7F">
        <w:t>1990;23:514</w:t>
      </w:r>
      <w:proofErr w:type="gramEnd"/>
      <w:r w:rsidRPr="00AD1A7F">
        <w:t>-28.</w:t>
      </w:r>
    </w:p>
    <w:p w14:paraId="7C9AE508" w14:textId="2660330E" w:rsidR="00781CE1" w:rsidRPr="00AD1A7F" w:rsidRDefault="00781CE1" w:rsidP="00940944">
      <w:pPr>
        <w:jc w:val="both"/>
      </w:pPr>
    </w:p>
    <w:p w14:paraId="5D516216" w14:textId="77777777" w:rsidR="00781CE1" w:rsidRPr="00AD1A7F" w:rsidRDefault="00781CE1" w:rsidP="00940944">
      <w:pPr>
        <w:jc w:val="both"/>
      </w:pPr>
    </w:p>
    <w:p w14:paraId="162CBB57" w14:textId="77777777" w:rsidR="000876BD" w:rsidRPr="00AD1A7F" w:rsidRDefault="000876BD" w:rsidP="00857029">
      <w:pPr>
        <w:jc w:val="both"/>
        <w:sectPr w:rsidR="000876BD" w:rsidRPr="00AD1A7F" w:rsidSect="001A47CF">
          <w:type w:val="continuous"/>
          <w:pgSz w:w="12240" w:h="15840" w:code="1"/>
          <w:pgMar w:top="1440" w:right="1440" w:bottom="1440" w:left="1440" w:header="720" w:footer="720" w:gutter="0"/>
          <w:cols w:space="720"/>
        </w:sectPr>
      </w:pPr>
    </w:p>
    <w:p w14:paraId="4D1BA7CF" w14:textId="77777777" w:rsidR="000876BD" w:rsidRPr="00AD1A7F" w:rsidRDefault="000876BD" w:rsidP="00857029">
      <w:pPr>
        <w:jc w:val="both"/>
      </w:pPr>
    </w:p>
    <w:sectPr w:rsidR="000876BD" w:rsidRPr="00AD1A7F" w:rsidSect="0069458E">
      <w:type w:val="continuous"/>
      <w:pgSz w:w="12240" w:h="15840" w:code="1"/>
      <w:pgMar w:top="1440" w:right="1440" w:bottom="1440" w:left="1440"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8A38A7" w14:textId="77777777" w:rsidR="00485CB1" w:rsidRDefault="00485CB1">
      <w:r>
        <w:separator/>
      </w:r>
    </w:p>
  </w:endnote>
  <w:endnote w:type="continuationSeparator" w:id="0">
    <w:p w14:paraId="185F5520" w14:textId="77777777" w:rsidR="00485CB1" w:rsidRDefault="00485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B8F8" w14:textId="77777777" w:rsidR="000876BD" w:rsidRDefault="00880AE8">
    <w:pPr>
      <w:pStyle w:val="Footer"/>
      <w:framePr w:wrap="around" w:vAnchor="text" w:hAnchor="margin" w:xAlign="right" w:y="1"/>
      <w:rPr>
        <w:rStyle w:val="PageNumber"/>
      </w:rPr>
    </w:pPr>
    <w:r>
      <w:rPr>
        <w:rStyle w:val="PageNumber"/>
      </w:rPr>
      <w:fldChar w:fldCharType="begin"/>
    </w:r>
    <w:r w:rsidR="000876BD">
      <w:rPr>
        <w:rStyle w:val="PageNumber"/>
      </w:rPr>
      <w:instrText xml:space="preserve">PAGE  </w:instrText>
    </w:r>
    <w:r>
      <w:rPr>
        <w:rStyle w:val="PageNumber"/>
      </w:rPr>
      <w:fldChar w:fldCharType="separate"/>
    </w:r>
    <w:r w:rsidR="000876BD">
      <w:rPr>
        <w:rStyle w:val="PageNumber"/>
        <w:noProof/>
      </w:rPr>
      <w:t>1</w:t>
    </w:r>
    <w:r>
      <w:rPr>
        <w:rStyle w:val="PageNumber"/>
      </w:rPr>
      <w:fldChar w:fldCharType="end"/>
    </w:r>
  </w:p>
  <w:p w14:paraId="2C6CD7D0" w14:textId="77777777" w:rsidR="000876BD" w:rsidRDefault="000876B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CEE8B" w14:textId="77777777" w:rsidR="000876BD" w:rsidRDefault="000876BD">
    <w:pPr>
      <w:pStyle w:val="Footer"/>
      <w:framePr w:wrap="around" w:vAnchor="text" w:hAnchor="margin" w:xAlign="right" w:y="1"/>
      <w:rPr>
        <w:rStyle w:val="PageNumber"/>
      </w:rPr>
    </w:pPr>
  </w:p>
  <w:p w14:paraId="04B8041F" w14:textId="77777777" w:rsidR="000876BD" w:rsidRDefault="000876B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364D6E" w14:textId="77777777" w:rsidR="00485CB1" w:rsidRDefault="00485CB1">
      <w:r>
        <w:separator/>
      </w:r>
    </w:p>
  </w:footnote>
  <w:footnote w:type="continuationSeparator" w:id="0">
    <w:p w14:paraId="794F754B" w14:textId="77777777" w:rsidR="00485CB1" w:rsidRDefault="00485C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537C8"/>
    <w:multiLevelType w:val="singleLevel"/>
    <w:tmpl w:val="B9C09148"/>
    <w:lvl w:ilvl="0">
      <w:start w:val="1"/>
      <w:numFmt w:val="decimal"/>
      <w:pStyle w:val="AMIAReference"/>
      <w:lvlText w:val="%1."/>
      <w:lvlJc w:val="left"/>
      <w:pPr>
        <w:tabs>
          <w:tab w:val="num" w:pos="360"/>
        </w:tabs>
        <w:ind w:left="360" w:hanging="360"/>
      </w:pPr>
      <w:rPr>
        <w:rFonts w:cs="Times New Roman"/>
      </w:rPr>
    </w:lvl>
  </w:abstractNum>
  <w:abstractNum w:abstractNumId="1" w15:restartNumberingAfterBreak="0">
    <w:nsid w:val="07417F14"/>
    <w:multiLevelType w:val="hybridMultilevel"/>
    <w:tmpl w:val="D2AA5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80D7C"/>
    <w:multiLevelType w:val="hybridMultilevel"/>
    <w:tmpl w:val="F342E0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D3EEC"/>
    <w:multiLevelType w:val="hybridMultilevel"/>
    <w:tmpl w:val="6FEA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14A1C"/>
    <w:multiLevelType w:val="hybridMultilevel"/>
    <w:tmpl w:val="6FEAC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404BB2"/>
    <w:multiLevelType w:val="multilevel"/>
    <w:tmpl w:val="4B349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D81"/>
    <w:rsid w:val="00001FF6"/>
    <w:rsid w:val="00061121"/>
    <w:rsid w:val="000876BD"/>
    <w:rsid w:val="00096A72"/>
    <w:rsid w:val="000A5A81"/>
    <w:rsid w:val="000C0C4E"/>
    <w:rsid w:val="000D1EB0"/>
    <w:rsid w:val="000F180E"/>
    <w:rsid w:val="000F41E2"/>
    <w:rsid w:val="001122FB"/>
    <w:rsid w:val="00123B63"/>
    <w:rsid w:val="00146645"/>
    <w:rsid w:val="00152DBC"/>
    <w:rsid w:val="00192563"/>
    <w:rsid w:val="001A47CF"/>
    <w:rsid w:val="001A5022"/>
    <w:rsid w:val="001C76E3"/>
    <w:rsid w:val="001D1567"/>
    <w:rsid w:val="001D1BCD"/>
    <w:rsid w:val="001D232B"/>
    <w:rsid w:val="001D3422"/>
    <w:rsid w:val="001D5D81"/>
    <w:rsid w:val="001F256F"/>
    <w:rsid w:val="00232D05"/>
    <w:rsid w:val="00262AE3"/>
    <w:rsid w:val="002770E6"/>
    <w:rsid w:val="00283B17"/>
    <w:rsid w:val="002F3A4D"/>
    <w:rsid w:val="0030146A"/>
    <w:rsid w:val="00305A9B"/>
    <w:rsid w:val="003076C3"/>
    <w:rsid w:val="00322966"/>
    <w:rsid w:val="003256DE"/>
    <w:rsid w:val="0034562A"/>
    <w:rsid w:val="00352020"/>
    <w:rsid w:val="0035275E"/>
    <w:rsid w:val="003967AC"/>
    <w:rsid w:val="003A14D8"/>
    <w:rsid w:val="003B0234"/>
    <w:rsid w:val="003B3D42"/>
    <w:rsid w:val="003C0115"/>
    <w:rsid w:val="003C6BE4"/>
    <w:rsid w:val="003D19F4"/>
    <w:rsid w:val="003D4DBF"/>
    <w:rsid w:val="003D5748"/>
    <w:rsid w:val="004019EA"/>
    <w:rsid w:val="004464BE"/>
    <w:rsid w:val="00447D9D"/>
    <w:rsid w:val="00485CB1"/>
    <w:rsid w:val="004A030E"/>
    <w:rsid w:val="004D08B6"/>
    <w:rsid w:val="004E5E7A"/>
    <w:rsid w:val="004E65BB"/>
    <w:rsid w:val="00500BD7"/>
    <w:rsid w:val="005225B0"/>
    <w:rsid w:val="00524CB8"/>
    <w:rsid w:val="00542112"/>
    <w:rsid w:val="005502E3"/>
    <w:rsid w:val="00552B23"/>
    <w:rsid w:val="00556080"/>
    <w:rsid w:val="005602BB"/>
    <w:rsid w:val="00573CFD"/>
    <w:rsid w:val="00590340"/>
    <w:rsid w:val="00597F3F"/>
    <w:rsid w:val="005B0F09"/>
    <w:rsid w:val="005D03FD"/>
    <w:rsid w:val="005D20E1"/>
    <w:rsid w:val="005D5C47"/>
    <w:rsid w:val="005E0F74"/>
    <w:rsid w:val="00600255"/>
    <w:rsid w:val="00625962"/>
    <w:rsid w:val="0062661D"/>
    <w:rsid w:val="00636242"/>
    <w:rsid w:val="00636609"/>
    <w:rsid w:val="00657D4A"/>
    <w:rsid w:val="00672AAF"/>
    <w:rsid w:val="0069458E"/>
    <w:rsid w:val="00696DA5"/>
    <w:rsid w:val="006A0A8B"/>
    <w:rsid w:val="006A2950"/>
    <w:rsid w:val="006B61AB"/>
    <w:rsid w:val="006C79A8"/>
    <w:rsid w:val="006D0A2C"/>
    <w:rsid w:val="006E41ED"/>
    <w:rsid w:val="007056F2"/>
    <w:rsid w:val="00712BF9"/>
    <w:rsid w:val="007200A4"/>
    <w:rsid w:val="00726B30"/>
    <w:rsid w:val="007350E8"/>
    <w:rsid w:val="00737F46"/>
    <w:rsid w:val="00741BE9"/>
    <w:rsid w:val="00743DF6"/>
    <w:rsid w:val="00744D65"/>
    <w:rsid w:val="00781CE1"/>
    <w:rsid w:val="00784F47"/>
    <w:rsid w:val="007B0F22"/>
    <w:rsid w:val="007B4D7E"/>
    <w:rsid w:val="007C314A"/>
    <w:rsid w:val="007C5BDF"/>
    <w:rsid w:val="007D361C"/>
    <w:rsid w:val="007D63B4"/>
    <w:rsid w:val="007E534A"/>
    <w:rsid w:val="007F2271"/>
    <w:rsid w:val="00825EA9"/>
    <w:rsid w:val="008310C2"/>
    <w:rsid w:val="00837621"/>
    <w:rsid w:val="00842C12"/>
    <w:rsid w:val="00857029"/>
    <w:rsid w:val="008803D4"/>
    <w:rsid w:val="00880AE8"/>
    <w:rsid w:val="00883CF0"/>
    <w:rsid w:val="00885900"/>
    <w:rsid w:val="00886704"/>
    <w:rsid w:val="00887953"/>
    <w:rsid w:val="00890BBD"/>
    <w:rsid w:val="00895E92"/>
    <w:rsid w:val="008A2E55"/>
    <w:rsid w:val="008C7CEC"/>
    <w:rsid w:val="008D6FAC"/>
    <w:rsid w:val="008E6278"/>
    <w:rsid w:val="00902148"/>
    <w:rsid w:val="00907431"/>
    <w:rsid w:val="00911DA1"/>
    <w:rsid w:val="00924B71"/>
    <w:rsid w:val="00940944"/>
    <w:rsid w:val="00944EDE"/>
    <w:rsid w:val="0095238B"/>
    <w:rsid w:val="009532C9"/>
    <w:rsid w:val="00956D31"/>
    <w:rsid w:val="009605E1"/>
    <w:rsid w:val="00983345"/>
    <w:rsid w:val="009953BE"/>
    <w:rsid w:val="00995750"/>
    <w:rsid w:val="009A2714"/>
    <w:rsid w:val="009A38D2"/>
    <w:rsid w:val="009A55F9"/>
    <w:rsid w:val="009A7C7F"/>
    <w:rsid w:val="009C31F2"/>
    <w:rsid w:val="009D1247"/>
    <w:rsid w:val="009F79F9"/>
    <w:rsid w:val="00A016ED"/>
    <w:rsid w:val="00A10D95"/>
    <w:rsid w:val="00A12050"/>
    <w:rsid w:val="00A127F9"/>
    <w:rsid w:val="00A12A07"/>
    <w:rsid w:val="00A33F82"/>
    <w:rsid w:val="00AA55E4"/>
    <w:rsid w:val="00AB3591"/>
    <w:rsid w:val="00AB6844"/>
    <w:rsid w:val="00AB7FD8"/>
    <w:rsid w:val="00AC669E"/>
    <w:rsid w:val="00AD1A7F"/>
    <w:rsid w:val="00AF2A0A"/>
    <w:rsid w:val="00B15F26"/>
    <w:rsid w:val="00B30D9A"/>
    <w:rsid w:val="00B52D0E"/>
    <w:rsid w:val="00B547B7"/>
    <w:rsid w:val="00B73473"/>
    <w:rsid w:val="00B91ECA"/>
    <w:rsid w:val="00B96E22"/>
    <w:rsid w:val="00BA3C08"/>
    <w:rsid w:val="00BC0321"/>
    <w:rsid w:val="00BD30DA"/>
    <w:rsid w:val="00BE54EA"/>
    <w:rsid w:val="00C25098"/>
    <w:rsid w:val="00C2633A"/>
    <w:rsid w:val="00C435D4"/>
    <w:rsid w:val="00C524C0"/>
    <w:rsid w:val="00C56DFF"/>
    <w:rsid w:val="00C57793"/>
    <w:rsid w:val="00C60297"/>
    <w:rsid w:val="00C671E2"/>
    <w:rsid w:val="00C74DB0"/>
    <w:rsid w:val="00CA1D90"/>
    <w:rsid w:val="00CA1EF1"/>
    <w:rsid w:val="00CA52ED"/>
    <w:rsid w:val="00CC251D"/>
    <w:rsid w:val="00CD1CE4"/>
    <w:rsid w:val="00CE0A11"/>
    <w:rsid w:val="00D013A9"/>
    <w:rsid w:val="00D04F03"/>
    <w:rsid w:val="00D72377"/>
    <w:rsid w:val="00D87B34"/>
    <w:rsid w:val="00DA4570"/>
    <w:rsid w:val="00DC026C"/>
    <w:rsid w:val="00DC4B18"/>
    <w:rsid w:val="00DC6BAB"/>
    <w:rsid w:val="00DD1AE7"/>
    <w:rsid w:val="00DF5E64"/>
    <w:rsid w:val="00E040B6"/>
    <w:rsid w:val="00E04BC9"/>
    <w:rsid w:val="00E1053B"/>
    <w:rsid w:val="00E23F7C"/>
    <w:rsid w:val="00E309A3"/>
    <w:rsid w:val="00E40A62"/>
    <w:rsid w:val="00E81D55"/>
    <w:rsid w:val="00E93176"/>
    <w:rsid w:val="00E94D83"/>
    <w:rsid w:val="00EA3C75"/>
    <w:rsid w:val="00EC29D2"/>
    <w:rsid w:val="00EC774E"/>
    <w:rsid w:val="00EE7E40"/>
    <w:rsid w:val="00F12916"/>
    <w:rsid w:val="00F17F2E"/>
    <w:rsid w:val="00F66156"/>
    <w:rsid w:val="00F70CA6"/>
    <w:rsid w:val="00FA0803"/>
    <w:rsid w:val="00FD64C2"/>
    <w:rsid w:val="00FE1EA6"/>
    <w:rsid w:val="00FF1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2A4D5A3"/>
  <w15:docId w15:val="{EA744023-02A1-454A-9C5F-5D2E41252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F180E"/>
    <w:rPr>
      <w:sz w:val="24"/>
      <w:szCs w:val="24"/>
      <w:lang w:val="en-AU"/>
    </w:rPr>
  </w:style>
  <w:style w:type="paragraph" w:styleId="Heading1">
    <w:name w:val="heading 1"/>
    <w:basedOn w:val="Normal"/>
    <w:next w:val="BodyText"/>
    <w:link w:val="Heading1Char"/>
    <w:uiPriority w:val="9"/>
    <w:qFormat/>
    <w:rsid w:val="001D3422"/>
    <w:pPr>
      <w:keepNext/>
      <w:keepLines/>
      <w:suppressAutoHyphens/>
      <w:spacing w:before="240" w:after="120"/>
      <w:jc w:val="center"/>
      <w:outlineLvl w:val="0"/>
    </w:pPr>
    <w:rPr>
      <w:b/>
      <w:spacing w:val="-3"/>
      <w:kern w:val="28"/>
    </w:rPr>
  </w:style>
  <w:style w:type="paragraph" w:styleId="Heading2">
    <w:name w:val="heading 2"/>
    <w:basedOn w:val="Normal"/>
    <w:next w:val="Normal"/>
    <w:link w:val="Heading2Char"/>
    <w:uiPriority w:val="9"/>
    <w:qFormat/>
    <w:rsid w:val="001D3422"/>
    <w:pPr>
      <w:keepNext/>
      <w:jc w:val="center"/>
      <w:outlineLvl w:val="1"/>
    </w:pPr>
    <w:rPr>
      <w:b/>
    </w:rPr>
  </w:style>
  <w:style w:type="paragraph" w:styleId="Heading5">
    <w:name w:val="heading 5"/>
    <w:basedOn w:val="Normal"/>
    <w:next w:val="Normal"/>
    <w:link w:val="Heading5Char"/>
    <w:uiPriority w:val="9"/>
    <w:qFormat/>
    <w:rsid w:val="001D3422"/>
    <w:pPr>
      <w:keepNext/>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B0"/>
    <w:rPr>
      <w:rFonts w:ascii="Cambria" w:eastAsia="Malgun Gothic" w:hAnsi="Cambria" w:cs="Times New Roman"/>
      <w:b/>
      <w:bCs/>
      <w:kern w:val="32"/>
      <w:sz w:val="32"/>
      <w:szCs w:val="32"/>
    </w:rPr>
  </w:style>
  <w:style w:type="character" w:customStyle="1" w:styleId="Heading2Char">
    <w:name w:val="Heading 2 Char"/>
    <w:basedOn w:val="DefaultParagraphFont"/>
    <w:link w:val="Heading2"/>
    <w:uiPriority w:val="9"/>
    <w:semiHidden/>
    <w:rsid w:val="006323B0"/>
    <w:rPr>
      <w:rFonts w:ascii="Cambria" w:eastAsia="Malgun Gothic" w:hAnsi="Cambria" w:cs="Times New Roman"/>
      <w:b/>
      <w:bCs/>
      <w:i/>
      <w:iCs/>
      <w:sz w:val="28"/>
      <w:szCs w:val="28"/>
    </w:rPr>
  </w:style>
  <w:style w:type="character" w:customStyle="1" w:styleId="Heading5Char">
    <w:name w:val="Heading 5 Char"/>
    <w:basedOn w:val="DefaultParagraphFont"/>
    <w:link w:val="Heading5"/>
    <w:uiPriority w:val="9"/>
    <w:semiHidden/>
    <w:rsid w:val="006323B0"/>
    <w:rPr>
      <w:rFonts w:ascii="Calibri" w:eastAsia="Malgun Gothic" w:hAnsi="Calibri" w:cs="Times New Roman"/>
      <w:b/>
      <w:bCs/>
      <w:i/>
      <w:iCs/>
      <w:sz w:val="26"/>
      <w:szCs w:val="26"/>
    </w:rPr>
  </w:style>
  <w:style w:type="paragraph" w:styleId="BodyText">
    <w:name w:val="Body Text"/>
    <w:basedOn w:val="Normal"/>
    <w:link w:val="BodyTextChar"/>
    <w:uiPriority w:val="99"/>
    <w:rsid w:val="00CD1CE4"/>
    <w:pPr>
      <w:suppressAutoHyphens/>
      <w:spacing w:after="160"/>
      <w:jc w:val="both"/>
    </w:pPr>
  </w:style>
  <w:style w:type="character" w:customStyle="1" w:styleId="BodyTextChar">
    <w:name w:val="Body Text Char"/>
    <w:basedOn w:val="DefaultParagraphFont"/>
    <w:link w:val="BodyText"/>
    <w:uiPriority w:val="99"/>
    <w:semiHidden/>
    <w:rsid w:val="006323B0"/>
  </w:style>
  <w:style w:type="paragraph" w:styleId="Date">
    <w:name w:val="Date"/>
    <w:basedOn w:val="BodyText"/>
    <w:link w:val="DateChar"/>
    <w:uiPriority w:val="99"/>
    <w:rsid w:val="001D3422"/>
    <w:pPr>
      <w:jc w:val="center"/>
    </w:pPr>
  </w:style>
  <w:style w:type="character" w:customStyle="1" w:styleId="DateChar">
    <w:name w:val="Date Char"/>
    <w:basedOn w:val="DefaultParagraphFont"/>
    <w:link w:val="Date"/>
    <w:uiPriority w:val="99"/>
    <w:semiHidden/>
    <w:rsid w:val="006323B0"/>
  </w:style>
  <w:style w:type="character" w:styleId="EndnoteReference">
    <w:name w:val="endnote reference"/>
    <w:basedOn w:val="DefaultParagraphFont"/>
    <w:uiPriority w:val="99"/>
    <w:semiHidden/>
    <w:rsid w:val="001D3422"/>
    <w:rPr>
      <w:vertAlign w:val="superscript"/>
    </w:rPr>
  </w:style>
  <w:style w:type="paragraph" w:styleId="EndnoteText">
    <w:name w:val="endnote text"/>
    <w:basedOn w:val="Normal"/>
    <w:link w:val="EndnoteTextChar"/>
    <w:uiPriority w:val="99"/>
    <w:semiHidden/>
    <w:rsid w:val="001D3422"/>
    <w:pPr>
      <w:tabs>
        <w:tab w:val="left" w:pos="187"/>
      </w:tabs>
      <w:suppressAutoHyphens/>
      <w:spacing w:after="120" w:line="220" w:lineRule="exact"/>
      <w:ind w:left="187" w:hanging="187"/>
      <w:jc w:val="both"/>
    </w:pPr>
    <w:rPr>
      <w:spacing w:val="-3"/>
    </w:rPr>
  </w:style>
  <w:style w:type="character" w:customStyle="1" w:styleId="EndnoteTextChar">
    <w:name w:val="Endnote Text Char"/>
    <w:basedOn w:val="DefaultParagraphFont"/>
    <w:link w:val="EndnoteText"/>
    <w:uiPriority w:val="99"/>
    <w:semiHidden/>
    <w:rsid w:val="006323B0"/>
  </w:style>
  <w:style w:type="paragraph" w:customStyle="1" w:styleId="abstract">
    <w:name w:val="abstract"/>
    <w:basedOn w:val="BodyText"/>
    <w:rsid w:val="001D3422"/>
    <w:rPr>
      <w:i/>
    </w:rPr>
  </w:style>
  <w:style w:type="paragraph" w:customStyle="1" w:styleId="AMIABodyText">
    <w:name w:val="AMIA Body Text"/>
    <w:basedOn w:val="Normal"/>
    <w:rsid w:val="003D5748"/>
    <w:pPr>
      <w:suppressAutoHyphens/>
      <w:spacing w:after="120"/>
      <w:jc w:val="both"/>
    </w:pPr>
  </w:style>
  <w:style w:type="paragraph" w:styleId="BodyTextIndent">
    <w:name w:val="Body Text Indent"/>
    <w:basedOn w:val="Normal"/>
    <w:link w:val="BodyTextIndentChar"/>
    <w:uiPriority w:val="99"/>
    <w:rsid w:val="001D3422"/>
    <w:pPr>
      <w:spacing w:line="480" w:lineRule="auto"/>
      <w:ind w:firstLine="720"/>
    </w:pPr>
  </w:style>
  <w:style w:type="character" w:customStyle="1" w:styleId="BodyTextIndentChar">
    <w:name w:val="Body Text Indent Char"/>
    <w:basedOn w:val="DefaultParagraphFont"/>
    <w:link w:val="BodyTextIndent"/>
    <w:uiPriority w:val="99"/>
    <w:semiHidden/>
    <w:rsid w:val="006323B0"/>
  </w:style>
  <w:style w:type="paragraph" w:styleId="BodyTextIndent2">
    <w:name w:val="Body Text Indent 2"/>
    <w:basedOn w:val="Normal"/>
    <w:link w:val="BodyTextIndent2Char"/>
    <w:uiPriority w:val="99"/>
    <w:rsid w:val="001D3422"/>
    <w:pPr>
      <w:spacing w:line="480" w:lineRule="auto"/>
      <w:ind w:firstLine="720"/>
    </w:pPr>
    <w:rPr>
      <w:b/>
    </w:rPr>
  </w:style>
  <w:style w:type="character" w:customStyle="1" w:styleId="BodyTextIndent2Char">
    <w:name w:val="Body Text Indent 2 Char"/>
    <w:basedOn w:val="DefaultParagraphFont"/>
    <w:link w:val="BodyTextIndent2"/>
    <w:uiPriority w:val="99"/>
    <w:semiHidden/>
    <w:rsid w:val="006323B0"/>
  </w:style>
  <w:style w:type="paragraph" w:styleId="BodyText3">
    <w:name w:val="Body Text 3"/>
    <w:basedOn w:val="Normal"/>
    <w:link w:val="BodyText3Char"/>
    <w:uiPriority w:val="99"/>
    <w:rsid w:val="001D3422"/>
    <w:rPr>
      <w:i/>
    </w:rPr>
  </w:style>
  <w:style w:type="character" w:customStyle="1" w:styleId="BodyText3Char">
    <w:name w:val="Body Text 3 Char"/>
    <w:basedOn w:val="DefaultParagraphFont"/>
    <w:link w:val="BodyText3"/>
    <w:uiPriority w:val="99"/>
    <w:semiHidden/>
    <w:rsid w:val="006323B0"/>
    <w:rPr>
      <w:sz w:val="16"/>
      <w:szCs w:val="16"/>
    </w:rPr>
  </w:style>
  <w:style w:type="paragraph" w:styleId="List">
    <w:name w:val="List"/>
    <w:basedOn w:val="Normal"/>
    <w:uiPriority w:val="99"/>
    <w:rsid w:val="001D3422"/>
    <w:pPr>
      <w:ind w:left="360" w:hanging="360"/>
    </w:pPr>
  </w:style>
  <w:style w:type="paragraph" w:styleId="Footer">
    <w:name w:val="footer"/>
    <w:basedOn w:val="Normal"/>
    <w:link w:val="FooterChar"/>
    <w:uiPriority w:val="99"/>
    <w:rsid w:val="001D3422"/>
    <w:pPr>
      <w:tabs>
        <w:tab w:val="center" w:pos="4320"/>
        <w:tab w:val="right" w:pos="8640"/>
      </w:tabs>
    </w:pPr>
  </w:style>
  <w:style w:type="character" w:customStyle="1" w:styleId="FooterChar">
    <w:name w:val="Footer Char"/>
    <w:basedOn w:val="DefaultParagraphFont"/>
    <w:link w:val="Footer"/>
    <w:uiPriority w:val="99"/>
    <w:semiHidden/>
    <w:rsid w:val="006323B0"/>
  </w:style>
  <w:style w:type="character" w:styleId="PageNumber">
    <w:name w:val="page number"/>
    <w:basedOn w:val="DefaultParagraphFont"/>
    <w:uiPriority w:val="99"/>
    <w:rsid w:val="001D3422"/>
    <w:rPr>
      <w:rFonts w:cs="Times New Roman"/>
    </w:rPr>
  </w:style>
  <w:style w:type="paragraph" w:customStyle="1" w:styleId="AMIATitle">
    <w:name w:val="AMIA Title"/>
    <w:basedOn w:val="Normal"/>
    <w:next w:val="AMIAAuthors"/>
    <w:rsid w:val="003D5748"/>
    <w:pPr>
      <w:spacing w:after="280"/>
      <w:jc w:val="center"/>
    </w:pPr>
    <w:rPr>
      <w:b/>
      <w:sz w:val="28"/>
    </w:rPr>
  </w:style>
  <w:style w:type="paragraph" w:customStyle="1" w:styleId="AMIAAuthors">
    <w:name w:val="AMIA Authors"/>
    <w:basedOn w:val="Normal"/>
    <w:next w:val="AMIAAffiliations"/>
    <w:rsid w:val="00B547B7"/>
    <w:pPr>
      <w:jc w:val="center"/>
    </w:pPr>
    <w:rPr>
      <w:b/>
    </w:rPr>
  </w:style>
  <w:style w:type="paragraph" w:customStyle="1" w:styleId="AMIAAffiliations">
    <w:name w:val="AMIA Affiliations"/>
    <w:basedOn w:val="Normal"/>
    <w:rsid w:val="00CD1CE4"/>
    <w:pPr>
      <w:spacing w:after="240"/>
      <w:jc w:val="center"/>
    </w:pPr>
    <w:rPr>
      <w:b/>
    </w:rPr>
  </w:style>
  <w:style w:type="paragraph" w:customStyle="1" w:styleId="AMIAAbstract">
    <w:name w:val="AMIA Abstract"/>
    <w:basedOn w:val="Normal"/>
    <w:rsid w:val="00885900"/>
    <w:pPr>
      <w:spacing w:after="120"/>
      <w:jc w:val="both"/>
    </w:pPr>
    <w:rPr>
      <w:i/>
    </w:rPr>
  </w:style>
  <w:style w:type="paragraph" w:customStyle="1" w:styleId="AMIAHeading">
    <w:name w:val="AMIA Heading"/>
    <w:basedOn w:val="Normal"/>
    <w:rsid w:val="00BE54EA"/>
    <w:pPr>
      <w:keepNext/>
      <w:spacing w:before="120" w:after="120"/>
      <w:jc w:val="both"/>
      <w:outlineLvl w:val="0"/>
    </w:pPr>
    <w:rPr>
      <w:b/>
    </w:rPr>
  </w:style>
  <w:style w:type="paragraph" w:customStyle="1" w:styleId="AMIASuperscript">
    <w:name w:val="AMIA Superscript"/>
    <w:basedOn w:val="Normal"/>
    <w:link w:val="AMIASuperscriptChar"/>
    <w:rsid w:val="00DC4B18"/>
    <w:rPr>
      <w:sz w:val="16"/>
      <w:vertAlign w:val="superscript"/>
    </w:rPr>
  </w:style>
  <w:style w:type="paragraph" w:customStyle="1" w:styleId="AMIAAbstractHeading">
    <w:name w:val="AMIA Abstract Heading"/>
    <w:basedOn w:val="AMIAHeading"/>
    <w:rsid w:val="00BE54EA"/>
    <w:pPr>
      <w:spacing w:before="0"/>
    </w:pPr>
  </w:style>
  <w:style w:type="paragraph" w:customStyle="1" w:styleId="AMIAReferenceHeading">
    <w:name w:val="AMIA Reference Heading"/>
    <w:basedOn w:val="AMIAHeading"/>
    <w:rsid w:val="00885900"/>
    <w:pPr>
      <w:jc w:val="center"/>
    </w:pPr>
  </w:style>
  <w:style w:type="paragraph" w:customStyle="1" w:styleId="AMIAReference">
    <w:name w:val="AMIA Reference"/>
    <w:basedOn w:val="Normal"/>
    <w:rsid w:val="00726B30"/>
    <w:pPr>
      <w:numPr>
        <w:numId w:val="1"/>
      </w:numPr>
      <w:jc w:val="both"/>
    </w:pPr>
  </w:style>
  <w:style w:type="character" w:customStyle="1" w:styleId="AMIASuperscriptChar">
    <w:name w:val="AMIA Superscript Char"/>
    <w:basedOn w:val="DefaultParagraphFont"/>
    <w:link w:val="AMIASuperscript"/>
    <w:locked/>
    <w:rsid w:val="00590340"/>
    <w:rPr>
      <w:rFonts w:cs="Times New Roman"/>
      <w:sz w:val="16"/>
      <w:vertAlign w:val="superscript"/>
      <w:lang w:val="en-US" w:eastAsia="en-US" w:bidi="ar-SA"/>
    </w:rPr>
  </w:style>
  <w:style w:type="paragraph" w:styleId="Header">
    <w:name w:val="header"/>
    <w:basedOn w:val="Normal"/>
    <w:link w:val="HeaderChar"/>
    <w:uiPriority w:val="99"/>
    <w:rsid w:val="008E6278"/>
    <w:pPr>
      <w:tabs>
        <w:tab w:val="center" w:pos="4320"/>
        <w:tab w:val="right" w:pos="8640"/>
      </w:tabs>
    </w:pPr>
  </w:style>
  <w:style w:type="character" w:customStyle="1" w:styleId="HeaderChar">
    <w:name w:val="Header Char"/>
    <w:basedOn w:val="DefaultParagraphFont"/>
    <w:link w:val="Header"/>
    <w:uiPriority w:val="99"/>
    <w:semiHidden/>
    <w:rsid w:val="006323B0"/>
  </w:style>
  <w:style w:type="paragraph" w:styleId="BalloonText">
    <w:name w:val="Balloon Text"/>
    <w:basedOn w:val="Normal"/>
    <w:link w:val="BalloonTextChar"/>
    <w:rsid w:val="006A2950"/>
    <w:rPr>
      <w:rFonts w:ascii="Tahoma" w:hAnsi="Tahoma" w:cs="Tahoma"/>
      <w:sz w:val="16"/>
      <w:szCs w:val="16"/>
    </w:rPr>
  </w:style>
  <w:style w:type="character" w:customStyle="1" w:styleId="BalloonTextChar">
    <w:name w:val="Balloon Text Char"/>
    <w:basedOn w:val="DefaultParagraphFont"/>
    <w:link w:val="BalloonText"/>
    <w:rsid w:val="006A2950"/>
    <w:rPr>
      <w:rFonts w:ascii="Tahoma" w:hAnsi="Tahoma" w:cs="Tahoma"/>
      <w:sz w:val="16"/>
      <w:szCs w:val="16"/>
    </w:rPr>
  </w:style>
  <w:style w:type="character" w:styleId="CommentReference">
    <w:name w:val="annotation reference"/>
    <w:basedOn w:val="DefaultParagraphFont"/>
    <w:rsid w:val="00F17F2E"/>
    <w:rPr>
      <w:sz w:val="16"/>
      <w:szCs w:val="16"/>
    </w:rPr>
  </w:style>
  <w:style w:type="paragraph" w:styleId="CommentText">
    <w:name w:val="annotation text"/>
    <w:basedOn w:val="Normal"/>
    <w:link w:val="CommentTextChar"/>
    <w:rsid w:val="00F17F2E"/>
  </w:style>
  <w:style w:type="character" w:customStyle="1" w:styleId="CommentTextChar">
    <w:name w:val="Comment Text Char"/>
    <w:basedOn w:val="DefaultParagraphFont"/>
    <w:link w:val="CommentText"/>
    <w:rsid w:val="00F17F2E"/>
  </w:style>
  <w:style w:type="paragraph" w:styleId="CommentSubject">
    <w:name w:val="annotation subject"/>
    <w:basedOn w:val="CommentText"/>
    <w:next w:val="CommentText"/>
    <w:link w:val="CommentSubjectChar"/>
    <w:rsid w:val="00F17F2E"/>
    <w:rPr>
      <w:b/>
      <w:bCs/>
    </w:rPr>
  </w:style>
  <w:style w:type="character" w:customStyle="1" w:styleId="CommentSubjectChar">
    <w:name w:val="Comment Subject Char"/>
    <w:basedOn w:val="CommentTextChar"/>
    <w:link w:val="CommentSubject"/>
    <w:rsid w:val="00F17F2E"/>
    <w:rPr>
      <w:b/>
      <w:bCs/>
    </w:rPr>
  </w:style>
  <w:style w:type="character" w:styleId="Hyperlink">
    <w:name w:val="Hyperlink"/>
    <w:basedOn w:val="DefaultParagraphFont"/>
    <w:unhideWhenUsed/>
    <w:rsid w:val="001A5022"/>
    <w:rPr>
      <w:color w:val="0000FF" w:themeColor="hyperlink"/>
      <w:u w:val="single"/>
    </w:rPr>
  </w:style>
  <w:style w:type="paragraph" w:styleId="NormalWeb">
    <w:name w:val="Normal (Web)"/>
    <w:basedOn w:val="Normal"/>
    <w:uiPriority w:val="99"/>
    <w:semiHidden/>
    <w:unhideWhenUsed/>
    <w:rsid w:val="00573CFD"/>
    <w:pPr>
      <w:spacing w:before="100" w:beforeAutospacing="1" w:after="100" w:afterAutospacing="1"/>
    </w:pPr>
  </w:style>
  <w:style w:type="character" w:styleId="UnresolvedMention">
    <w:name w:val="Unresolved Mention"/>
    <w:basedOn w:val="DefaultParagraphFont"/>
    <w:rsid w:val="00D013A9"/>
    <w:rPr>
      <w:color w:val="605E5C"/>
      <w:shd w:val="clear" w:color="auto" w:fill="E1DFDD"/>
    </w:rPr>
  </w:style>
  <w:style w:type="character" w:styleId="PlaceholderText">
    <w:name w:val="Placeholder Text"/>
    <w:basedOn w:val="DefaultParagraphFont"/>
    <w:uiPriority w:val="99"/>
    <w:semiHidden/>
    <w:rsid w:val="00636242"/>
    <w:rPr>
      <w:color w:val="808080"/>
    </w:rPr>
  </w:style>
  <w:style w:type="character" w:styleId="FollowedHyperlink">
    <w:name w:val="FollowedHyperlink"/>
    <w:basedOn w:val="DefaultParagraphFont"/>
    <w:semiHidden/>
    <w:unhideWhenUsed/>
    <w:rsid w:val="00983345"/>
    <w:rPr>
      <w:color w:val="800080" w:themeColor="followedHyperlink"/>
      <w:u w:val="single"/>
    </w:rPr>
  </w:style>
  <w:style w:type="table" w:styleId="TableGrid">
    <w:name w:val="Table Grid"/>
    <w:basedOn w:val="TableNormal"/>
    <w:rsid w:val="000C0C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7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95997">
      <w:bodyDiv w:val="1"/>
      <w:marLeft w:val="0"/>
      <w:marRight w:val="0"/>
      <w:marTop w:val="0"/>
      <w:marBottom w:val="0"/>
      <w:divBdr>
        <w:top w:val="none" w:sz="0" w:space="0" w:color="auto"/>
        <w:left w:val="none" w:sz="0" w:space="0" w:color="auto"/>
        <w:bottom w:val="none" w:sz="0" w:space="0" w:color="auto"/>
        <w:right w:val="none" w:sz="0" w:space="0" w:color="auto"/>
      </w:divBdr>
    </w:div>
    <w:div w:id="414478348">
      <w:bodyDiv w:val="1"/>
      <w:marLeft w:val="0"/>
      <w:marRight w:val="0"/>
      <w:marTop w:val="0"/>
      <w:marBottom w:val="0"/>
      <w:divBdr>
        <w:top w:val="none" w:sz="0" w:space="0" w:color="auto"/>
        <w:left w:val="none" w:sz="0" w:space="0" w:color="auto"/>
        <w:bottom w:val="none" w:sz="0" w:space="0" w:color="auto"/>
        <w:right w:val="none" w:sz="0" w:space="0" w:color="auto"/>
      </w:divBdr>
    </w:div>
    <w:div w:id="579565130">
      <w:bodyDiv w:val="1"/>
      <w:marLeft w:val="0"/>
      <w:marRight w:val="0"/>
      <w:marTop w:val="0"/>
      <w:marBottom w:val="0"/>
      <w:divBdr>
        <w:top w:val="none" w:sz="0" w:space="0" w:color="auto"/>
        <w:left w:val="none" w:sz="0" w:space="0" w:color="auto"/>
        <w:bottom w:val="none" w:sz="0" w:space="0" w:color="auto"/>
        <w:right w:val="none" w:sz="0" w:space="0" w:color="auto"/>
      </w:divBdr>
    </w:div>
    <w:div w:id="625158068">
      <w:bodyDiv w:val="1"/>
      <w:marLeft w:val="0"/>
      <w:marRight w:val="0"/>
      <w:marTop w:val="0"/>
      <w:marBottom w:val="0"/>
      <w:divBdr>
        <w:top w:val="none" w:sz="0" w:space="0" w:color="auto"/>
        <w:left w:val="none" w:sz="0" w:space="0" w:color="auto"/>
        <w:bottom w:val="none" w:sz="0" w:space="0" w:color="auto"/>
        <w:right w:val="none" w:sz="0" w:space="0" w:color="auto"/>
      </w:divBdr>
    </w:div>
    <w:div w:id="1072775081">
      <w:bodyDiv w:val="1"/>
      <w:marLeft w:val="0"/>
      <w:marRight w:val="0"/>
      <w:marTop w:val="0"/>
      <w:marBottom w:val="0"/>
      <w:divBdr>
        <w:top w:val="none" w:sz="0" w:space="0" w:color="auto"/>
        <w:left w:val="none" w:sz="0" w:space="0" w:color="auto"/>
        <w:bottom w:val="none" w:sz="0" w:space="0" w:color="auto"/>
        <w:right w:val="none" w:sz="0" w:space="0" w:color="auto"/>
      </w:divBdr>
    </w:div>
    <w:div w:id="117853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ufldl.stanford.edu/tutorial/supervised/FeatureExtractionUsingConvolution/" TargetMode="Externa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ufldl.stanford.edu/tutorial/supervised/Pool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s://adeshpande3.github.io/adeshpande3.github.io/A-Beginner's-Guide-To-Understanding-Convolutional-Neural-Networks/" TargetMode="External"/><Relationship Id="rId19" Type="http://schemas.openxmlformats.org/officeDocument/2006/relationships/hyperlink" Target="http://ufldl.stanford.edu/tutorial/supervised/MultiLayerNeuralNetwork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Local%20Settings\Temporary%20Internet%20Files\OLKDA\AMIA%20Submiss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C:\Documents and Settings\jeff\Local Settings\Temporary Internet Files\OLKDA\AMIA Submission template.dot</Template>
  <TotalTime>206</TotalTime>
  <Pages>12</Pages>
  <Words>2363</Words>
  <Characters>13475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The Title of the Article</vt:lpstr>
    </vt:vector>
  </TitlesOfParts>
  <Company>Partners HealthCare System, Inc.</Company>
  <LinksUpToDate>false</LinksUpToDate>
  <CharactersWithSpaces>15807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Title of the Article</dc:title>
  <dc:creator>Jeff Williamson</dc:creator>
  <cp:lastModifiedBy>Nagib Shah</cp:lastModifiedBy>
  <cp:revision>83</cp:revision>
  <cp:lastPrinted>2000-03-08T21:11:00Z</cp:lastPrinted>
  <dcterms:created xsi:type="dcterms:W3CDTF">2018-05-14T06:14:00Z</dcterms:created>
  <dcterms:modified xsi:type="dcterms:W3CDTF">2018-06-03T02:16:00Z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